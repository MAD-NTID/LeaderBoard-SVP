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221" w:rsidRDefault="00BD11A2" w:rsidP="00BA5221">
      <w:pPr>
        <w:pStyle w:val="Title"/>
      </w:pPr>
      <w:r>
        <w:t>Building a Leaderboard &amp; Rock, Paper, Scissor Apps</w:t>
      </w:r>
    </w:p>
    <w:p w:rsidR="00BF1A13" w:rsidRDefault="00BD11A2" w:rsidP="00BF1A13">
      <w:pPr>
        <w:pStyle w:val="Heading1"/>
      </w:pPr>
      <w:r>
        <w:t>Extra Challenges</w:t>
      </w:r>
    </w:p>
    <w:p w:rsidR="00BF1A13" w:rsidRDefault="00BF1A13" w:rsidP="00BF1A13">
      <w:r w:rsidRPr="00BF1A13">
        <w:t>You may use AI to help with these extra coding challenges. However, try not to ask the AI for the final answer. Ask it to guide you instead. You can say:</w:t>
      </w:r>
    </w:p>
    <w:p w:rsidR="00BF1A13" w:rsidRDefault="00BF1A13" w:rsidP="00BF1A13">
      <w:pPr>
        <w:rPr>
          <w:b/>
          <w:bCs/>
        </w:rPr>
      </w:pPr>
      <w:r w:rsidRPr="00BF1A13">
        <w:t>“Help me solve Python coding challenges, but please do not give me the code. Instead, guide me step by step on what to do.”</w:t>
      </w:r>
    </w:p>
    <w:p w:rsidR="008F7BE5" w:rsidRDefault="00BD11A2" w:rsidP="00BF1A13">
      <w:pPr>
        <w:pStyle w:val="Heading1"/>
      </w:pPr>
      <w:r>
        <w:t>Challenge</w:t>
      </w:r>
      <w:r w:rsidR="00236FDA">
        <w:t xml:space="preserve"> 1</w:t>
      </w:r>
      <w:r w:rsidR="00BF1A13">
        <w:t xml:space="preserve"> (Medium)</w:t>
      </w:r>
    </w:p>
    <w:p w:rsidR="00465977" w:rsidRPr="00465977" w:rsidRDefault="00465977" w:rsidP="00465977">
      <w:r>
        <w:t xml:space="preserve">You will write code in the </w:t>
      </w:r>
      <w:proofErr w:type="spellStart"/>
      <w:r w:rsidRPr="00465977">
        <w:rPr>
          <w:b/>
        </w:rPr>
        <w:t>get_current_position_on_leaderboard</w:t>
      </w:r>
      <w:proofErr w:type="spellEnd"/>
      <w:r>
        <w:rPr>
          <w:b/>
        </w:rPr>
        <w:t xml:space="preserve"> </w:t>
      </w:r>
      <w:r>
        <w:t>function</w:t>
      </w:r>
    </w:p>
    <w:p w:rsidR="00465977" w:rsidRPr="00465977" w:rsidRDefault="00465977" w:rsidP="00465977">
      <w:pPr>
        <w:pStyle w:val="Heading1"/>
        <w:numPr>
          <w:ilvl w:val="0"/>
          <w:numId w:val="20"/>
        </w:numPr>
        <w:rPr>
          <w:rFonts w:ascii="Calibri" w:eastAsia="Calibri" w:hAnsi="Calibri"/>
          <w:b w:val="0"/>
          <w:bCs w:val="0"/>
          <w:kern w:val="0"/>
          <w:sz w:val="22"/>
          <w:szCs w:val="22"/>
        </w:rPr>
      </w:pPr>
      <w:r w:rsidRPr="00465977">
        <w:rPr>
          <w:rFonts w:ascii="Calibri" w:eastAsia="Calibri" w:hAnsi="Calibri"/>
          <w:b w:val="0"/>
          <w:bCs w:val="0"/>
          <w:kern w:val="0"/>
          <w:sz w:val="22"/>
          <w:szCs w:val="22"/>
        </w:rPr>
        <w:t>Open rock_paper_scissor.py.</w:t>
      </w:r>
    </w:p>
    <w:p w:rsidR="00465977" w:rsidRPr="00465977" w:rsidRDefault="00465977" w:rsidP="00465977">
      <w:pPr>
        <w:pStyle w:val="Heading1"/>
        <w:numPr>
          <w:ilvl w:val="0"/>
          <w:numId w:val="20"/>
        </w:numPr>
        <w:rPr>
          <w:rFonts w:ascii="Calibri" w:eastAsia="Calibri" w:hAnsi="Calibri"/>
          <w:b w:val="0"/>
          <w:bCs w:val="0"/>
          <w:kern w:val="0"/>
          <w:sz w:val="22"/>
          <w:szCs w:val="22"/>
        </w:rPr>
      </w:pPr>
      <w:r w:rsidRPr="00465977">
        <w:rPr>
          <w:rFonts w:ascii="Calibri" w:eastAsia="Calibri" w:hAnsi="Calibri"/>
          <w:b w:val="0"/>
          <w:bCs w:val="0"/>
          <w:kern w:val="0"/>
          <w:sz w:val="22"/>
          <w:szCs w:val="22"/>
        </w:rPr>
        <w:t xml:space="preserve">Inside the file, </w:t>
      </w:r>
      <w:r w:rsidR="00C218FF">
        <w:rPr>
          <w:rFonts w:ascii="Calibri" w:eastAsia="Calibri" w:hAnsi="Calibri"/>
          <w:b w:val="0"/>
          <w:bCs w:val="0"/>
          <w:kern w:val="0"/>
          <w:sz w:val="22"/>
          <w:szCs w:val="22"/>
        </w:rPr>
        <w:t>complete the code in the</w:t>
      </w:r>
      <w:r w:rsidR="00C218FF" w:rsidRPr="00C218FF">
        <w:t xml:space="preserve"> </w:t>
      </w:r>
      <w:proofErr w:type="spellStart"/>
      <w:r w:rsidR="00C218FF" w:rsidRPr="00C218FF">
        <w:rPr>
          <w:rFonts w:ascii="Calibri" w:eastAsia="Calibri" w:hAnsi="Calibri"/>
          <w:bCs w:val="0"/>
          <w:kern w:val="0"/>
          <w:sz w:val="22"/>
          <w:szCs w:val="22"/>
        </w:rPr>
        <w:t>get_current_position_on_leaderboard</w:t>
      </w:r>
      <w:proofErr w:type="spellEnd"/>
      <w:r w:rsidRPr="00465977">
        <w:rPr>
          <w:rFonts w:ascii="Calibri" w:eastAsia="Calibri" w:hAnsi="Calibri"/>
          <w:b w:val="0"/>
          <w:bCs w:val="0"/>
          <w:kern w:val="0"/>
          <w:sz w:val="22"/>
          <w:szCs w:val="22"/>
        </w:rPr>
        <w:t>.</w:t>
      </w:r>
    </w:p>
    <w:p w:rsidR="00465977" w:rsidRPr="00465977" w:rsidRDefault="00465977" w:rsidP="00465977">
      <w:pPr>
        <w:pStyle w:val="Heading1"/>
        <w:numPr>
          <w:ilvl w:val="0"/>
          <w:numId w:val="20"/>
        </w:numPr>
        <w:rPr>
          <w:rFonts w:ascii="Calibri" w:eastAsia="Calibri" w:hAnsi="Calibri"/>
          <w:b w:val="0"/>
          <w:bCs w:val="0"/>
          <w:kern w:val="0"/>
          <w:sz w:val="22"/>
          <w:szCs w:val="22"/>
        </w:rPr>
      </w:pPr>
      <w:r w:rsidRPr="00465977">
        <w:rPr>
          <w:rFonts w:ascii="Calibri" w:eastAsia="Calibri" w:hAnsi="Calibri"/>
          <w:b w:val="0"/>
          <w:bCs w:val="0"/>
          <w:kern w:val="0"/>
          <w:sz w:val="22"/>
          <w:szCs w:val="22"/>
        </w:rPr>
        <w:t xml:space="preserve">This function should take in a </w:t>
      </w:r>
      <w:proofErr w:type="spellStart"/>
      <w:r w:rsidRPr="00465977">
        <w:rPr>
          <w:rFonts w:ascii="Calibri" w:eastAsia="Calibri" w:hAnsi="Calibri"/>
          <w:b w:val="0"/>
          <w:bCs w:val="0"/>
          <w:kern w:val="0"/>
          <w:sz w:val="22"/>
          <w:szCs w:val="22"/>
        </w:rPr>
        <w:t>client_id</w:t>
      </w:r>
      <w:proofErr w:type="spellEnd"/>
      <w:r w:rsidRPr="00465977">
        <w:rPr>
          <w:rFonts w:ascii="Calibri" w:eastAsia="Calibri" w:hAnsi="Calibri"/>
          <w:b w:val="0"/>
          <w:bCs w:val="0"/>
          <w:kern w:val="0"/>
          <w:sz w:val="22"/>
          <w:szCs w:val="22"/>
        </w:rPr>
        <w:t>.</w:t>
      </w:r>
    </w:p>
    <w:p w:rsidR="00465977" w:rsidRPr="00465977" w:rsidRDefault="00465977" w:rsidP="00465977">
      <w:pPr>
        <w:pStyle w:val="Heading1"/>
        <w:numPr>
          <w:ilvl w:val="0"/>
          <w:numId w:val="20"/>
        </w:numPr>
        <w:rPr>
          <w:rFonts w:ascii="Calibri" w:eastAsia="Calibri" w:hAnsi="Calibri"/>
          <w:b w:val="0"/>
          <w:bCs w:val="0"/>
          <w:kern w:val="0"/>
          <w:sz w:val="22"/>
          <w:szCs w:val="22"/>
        </w:rPr>
      </w:pPr>
      <w:r w:rsidRPr="00465977">
        <w:rPr>
          <w:rFonts w:ascii="Calibri" w:eastAsia="Calibri" w:hAnsi="Calibri"/>
          <w:b w:val="0"/>
          <w:bCs w:val="0"/>
          <w:kern w:val="0"/>
          <w:sz w:val="22"/>
          <w:szCs w:val="22"/>
        </w:rPr>
        <w:t>Use the endpoint "/</w:t>
      </w:r>
      <w:proofErr w:type="spellStart"/>
      <w:r w:rsidRPr="00465977">
        <w:rPr>
          <w:rFonts w:ascii="Calibri" w:eastAsia="Calibri" w:hAnsi="Calibri"/>
          <w:b w:val="0"/>
          <w:bCs w:val="0"/>
          <w:kern w:val="0"/>
          <w:sz w:val="22"/>
          <w:szCs w:val="22"/>
        </w:rPr>
        <w:t>get_leadership.php</w:t>
      </w:r>
      <w:proofErr w:type="spellEnd"/>
      <w:r w:rsidRPr="00465977">
        <w:rPr>
          <w:rFonts w:ascii="Calibri" w:eastAsia="Calibri" w:hAnsi="Calibri"/>
          <w:b w:val="0"/>
          <w:bCs w:val="0"/>
          <w:kern w:val="0"/>
          <w:sz w:val="22"/>
          <w:szCs w:val="22"/>
        </w:rPr>
        <w:t>".</w:t>
      </w:r>
    </w:p>
    <w:p w:rsidR="00C218FF" w:rsidRDefault="00465977" w:rsidP="00BF1A13">
      <w:pPr>
        <w:pStyle w:val="Heading1"/>
        <w:numPr>
          <w:ilvl w:val="0"/>
          <w:numId w:val="20"/>
        </w:numPr>
        <w:rPr>
          <w:rFonts w:ascii="Calibri" w:eastAsia="Calibri" w:hAnsi="Calibri"/>
          <w:b w:val="0"/>
          <w:bCs w:val="0"/>
          <w:kern w:val="0"/>
          <w:sz w:val="22"/>
          <w:szCs w:val="22"/>
        </w:rPr>
      </w:pPr>
      <w:r w:rsidRPr="00465977">
        <w:rPr>
          <w:rFonts w:ascii="Calibri" w:eastAsia="Calibri" w:hAnsi="Calibri"/>
          <w:b w:val="0"/>
          <w:bCs w:val="0"/>
          <w:kern w:val="0"/>
          <w:sz w:val="22"/>
          <w:szCs w:val="22"/>
        </w:rPr>
        <w:t>The request must be sent using the GET method.</w:t>
      </w:r>
    </w:p>
    <w:p w:rsidR="00C218FF" w:rsidRPr="00C218FF" w:rsidRDefault="00C218FF" w:rsidP="00C218FF"/>
    <w:p w:rsidR="00BF1A13" w:rsidRDefault="00BF1A13" w:rsidP="00C218FF">
      <w:pPr>
        <w:spacing w:after="0"/>
      </w:pPr>
      <w:r>
        <w:t>Expected Results:</w:t>
      </w:r>
    </w:p>
    <w:p w:rsidR="00BF1A13" w:rsidRPr="00BF1A13" w:rsidRDefault="00BF1A13" w:rsidP="00BF1A13">
      <w:r w:rsidRPr="00BF1A13">
        <w:drawing>
          <wp:inline distT="0" distB="0" distL="0" distR="0" wp14:anchorId="1A8411E9" wp14:editId="37E9BA42">
            <wp:extent cx="3238952"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2" cy="2391109"/>
                    </a:xfrm>
                    <a:prstGeom prst="rect">
                      <a:avLst/>
                    </a:prstGeom>
                  </pic:spPr>
                </pic:pic>
              </a:graphicData>
            </a:graphic>
          </wp:inline>
        </w:drawing>
      </w:r>
    </w:p>
    <w:p w:rsidR="00BF1A13" w:rsidRDefault="00BF1A13" w:rsidP="00465977">
      <w:pPr>
        <w:pStyle w:val="Heading1"/>
      </w:pPr>
    </w:p>
    <w:p w:rsidR="00BF1A13" w:rsidRDefault="00BF1A13" w:rsidP="00BF1A13">
      <w:pPr>
        <w:rPr>
          <w:rFonts w:ascii="Tw Cen MT" w:eastAsia="Times New Roman" w:hAnsi="Tw Cen MT"/>
          <w:kern w:val="36"/>
          <w:sz w:val="28"/>
          <w:szCs w:val="48"/>
        </w:rPr>
      </w:pPr>
      <w:r>
        <w:br w:type="page"/>
      </w:r>
    </w:p>
    <w:p w:rsidR="008F7BE5" w:rsidRDefault="00BF1A13" w:rsidP="00465977">
      <w:pPr>
        <w:pStyle w:val="Heading1"/>
      </w:pPr>
      <w:r>
        <w:lastRenderedPageBreak/>
        <w:t>Challenge</w:t>
      </w:r>
      <w:r w:rsidR="00236FDA">
        <w:t xml:space="preserve"> 2</w:t>
      </w:r>
      <w:r>
        <w:t xml:space="preserve"> (Medium Hard)</w:t>
      </w:r>
      <w:r w:rsidR="008F7BE5">
        <w:t>:</w:t>
      </w:r>
    </w:p>
    <w:p w:rsidR="008F7BE5" w:rsidRDefault="00BF1A13" w:rsidP="00193765">
      <w:pPr>
        <w:spacing w:after="0"/>
      </w:pPr>
      <w:r>
        <w:t xml:space="preserve">Use Python’s TQDM package to show a loading bar in the </w:t>
      </w:r>
      <w:proofErr w:type="spellStart"/>
      <w:r w:rsidRPr="00BF1A13">
        <w:rPr>
          <w:b/>
        </w:rPr>
        <w:t>get_computer_</w:t>
      </w:r>
      <w:proofErr w:type="gramStart"/>
      <w:r w:rsidRPr="00BF1A13">
        <w:rPr>
          <w:b/>
        </w:rPr>
        <w:t>choice</w:t>
      </w:r>
      <w:proofErr w:type="spellEnd"/>
      <w:r w:rsidRPr="00BF1A13">
        <w:rPr>
          <w:b/>
        </w:rPr>
        <w:t>(</w:t>
      </w:r>
      <w:proofErr w:type="gramEnd"/>
      <w:r w:rsidRPr="00BF1A13">
        <w:rPr>
          <w:b/>
        </w:rPr>
        <w:t>)</w:t>
      </w:r>
      <w:r>
        <w:t xml:space="preserve"> while the computer is “thinking.” Put the code in between:</w:t>
      </w:r>
      <w:bookmarkStart w:id="0" w:name="_GoBack"/>
      <w:bookmarkEnd w:id="0"/>
    </w:p>
    <w:p w:rsidR="00BF1A13" w:rsidRDefault="00BF1A13" w:rsidP="008F7BE5">
      <w:r w:rsidRPr="00BF1A13">
        <w:drawing>
          <wp:inline distT="0" distB="0" distL="0" distR="0" wp14:anchorId="040B9A79" wp14:editId="4A70B7CA">
            <wp:extent cx="59436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5340"/>
                    </a:xfrm>
                    <a:prstGeom prst="rect">
                      <a:avLst/>
                    </a:prstGeom>
                  </pic:spPr>
                </pic:pic>
              </a:graphicData>
            </a:graphic>
          </wp:inline>
        </w:drawing>
      </w:r>
    </w:p>
    <w:p w:rsidR="00BF1A13" w:rsidRDefault="00BF1A13" w:rsidP="00193765">
      <w:pPr>
        <w:spacing w:after="0"/>
      </w:pPr>
      <w:r>
        <w:t>Expected Results:</w:t>
      </w:r>
    </w:p>
    <w:p w:rsidR="00BF1A13" w:rsidRDefault="00BF1A13" w:rsidP="008F7BE5">
      <w:r w:rsidRPr="00BF1A13">
        <w:drawing>
          <wp:inline distT="0" distB="0" distL="0" distR="0" wp14:anchorId="5EF29279" wp14:editId="3C8F83EC">
            <wp:extent cx="5943600" cy="54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8005"/>
                    </a:xfrm>
                    <a:prstGeom prst="rect">
                      <a:avLst/>
                    </a:prstGeom>
                  </pic:spPr>
                </pic:pic>
              </a:graphicData>
            </a:graphic>
          </wp:inline>
        </w:drawing>
      </w:r>
    </w:p>
    <w:sectPr w:rsidR="00BF1A13" w:rsidSect="00E84753">
      <w:headerReference w:type="even" r:id="rId14"/>
      <w:headerReference w:type="default" r:id="rId15"/>
      <w:footerReference w:type="even" r:id="rId16"/>
      <w:footerReference w:type="default" r:id="rId17"/>
      <w:headerReference w:type="first" r:id="rId18"/>
      <w:footerReference w:type="first" r:id="rId19"/>
      <w:pgSz w:w="12240" w:h="15840" w:code="1"/>
      <w:pgMar w:top="435"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F80" w:rsidRDefault="00C15F80" w:rsidP="00FD0C18">
      <w:pPr>
        <w:spacing w:after="0" w:line="240" w:lineRule="auto"/>
      </w:pPr>
      <w:r>
        <w:separator/>
      </w:r>
    </w:p>
  </w:endnote>
  <w:endnote w:type="continuationSeparator" w:id="0">
    <w:p w:rsidR="00C15F80" w:rsidRDefault="00C15F80" w:rsidP="00FD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A2" w:rsidRDefault="00BD1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A01" w:rsidRDefault="00A96A01">
    <w:pPr>
      <w:pStyle w:val="Footer"/>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193765">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A2" w:rsidRDefault="00BD1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F80" w:rsidRDefault="00C15F80" w:rsidP="00FD0C18">
      <w:pPr>
        <w:spacing w:after="0" w:line="240" w:lineRule="auto"/>
      </w:pPr>
      <w:r>
        <w:separator/>
      </w:r>
    </w:p>
  </w:footnote>
  <w:footnote w:type="continuationSeparator" w:id="0">
    <w:p w:rsidR="00C15F80" w:rsidRDefault="00C15F80" w:rsidP="00FD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A2" w:rsidRDefault="00BD1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Ind w:w="-90" w:type="dxa"/>
      <w:tblBorders>
        <w:bottom w:val="single" w:sz="8" w:space="0" w:color="auto"/>
      </w:tblBorders>
      <w:tblLayout w:type="fixed"/>
      <w:tblLook w:val="0600" w:firstRow="0" w:lastRow="0" w:firstColumn="0" w:lastColumn="0" w:noHBand="1" w:noVBand="1"/>
    </w:tblPr>
    <w:tblGrid>
      <w:gridCol w:w="6120"/>
      <w:gridCol w:w="3330"/>
    </w:tblGrid>
    <w:tr w:rsidR="00A96A01" w:rsidTr="006D2F18">
      <w:trPr>
        <w:trHeight w:val="20"/>
      </w:trPr>
      <w:tc>
        <w:tcPr>
          <w:tcW w:w="6120" w:type="dxa"/>
        </w:tcPr>
        <w:p w:rsidR="00A96A01" w:rsidRPr="005C3D7A" w:rsidRDefault="00A96A01" w:rsidP="00F35BE9">
          <w:pPr>
            <w:tabs>
              <w:tab w:val="center" w:pos="3771"/>
              <w:tab w:val="left" w:pos="6570"/>
            </w:tabs>
            <w:spacing w:after="0" w:line="240" w:lineRule="auto"/>
            <w:ind w:left="-120" w:right="-14"/>
            <w:rPr>
              <w:rFonts w:ascii="Tw Cen MT Condensed" w:eastAsia="Times New Roman" w:hAnsi="Tw Cen MT Condensed"/>
              <w:sz w:val="24"/>
              <w:szCs w:val="24"/>
            </w:rPr>
          </w:pPr>
          <w:r>
            <w:rPr>
              <w:rFonts w:ascii="Tw Cen MT Condensed" w:eastAsia="Times New Roman" w:hAnsi="Tw Cen MT Condensed"/>
              <w:noProof/>
              <w:sz w:val="24"/>
              <w:szCs w:val="24"/>
            </w:rPr>
            <w:drawing>
              <wp:inline distT="0" distB="0" distL="0" distR="0" wp14:anchorId="08E3FA87" wp14:editId="2CA4FDF4">
                <wp:extent cx="3740785" cy="372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8192" cy="394996"/>
                        </a:xfrm>
                        <a:prstGeom prst="rect">
                          <a:avLst/>
                        </a:prstGeom>
                        <a:noFill/>
                        <a:ln>
                          <a:noFill/>
                        </a:ln>
                      </pic:spPr>
                    </pic:pic>
                  </a:graphicData>
                </a:graphic>
              </wp:inline>
            </w:drawing>
          </w:r>
        </w:p>
      </w:tc>
      <w:tc>
        <w:tcPr>
          <w:tcW w:w="3330" w:type="dxa"/>
          <w:vAlign w:val="center"/>
        </w:tcPr>
        <w:p w:rsidR="00A96A01" w:rsidRPr="006D2F18" w:rsidRDefault="00BD11A2" w:rsidP="006D2F18">
          <w:pPr>
            <w:tabs>
              <w:tab w:val="center" w:pos="3771"/>
              <w:tab w:val="left" w:pos="6570"/>
            </w:tabs>
            <w:spacing w:after="0" w:line="240" w:lineRule="auto"/>
            <w:ind w:left="-120" w:right="-14"/>
            <w:jc w:val="right"/>
            <w:rPr>
              <w:rFonts w:ascii="Tw Cen MT Condensed" w:eastAsia="Times New Roman" w:hAnsi="Tw Cen MT Condensed"/>
            </w:rPr>
          </w:pPr>
          <w:r>
            <w:rPr>
              <w:rFonts w:ascii="Tw Cen MT Condensed" w:eastAsia="Times New Roman" w:hAnsi="Tw Cen MT Condensed"/>
            </w:rPr>
            <w:t>SVP</w:t>
          </w:r>
          <w:r w:rsidR="00BA5221">
            <w:rPr>
              <w:rFonts w:ascii="Tw Cen MT Condensed" w:eastAsia="Times New Roman" w:hAnsi="Tw Cen MT Condensed"/>
            </w:rPr>
            <w:t xml:space="preserve">: </w:t>
          </w:r>
          <w:r>
            <w:rPr>
              <w:rFonts w:ascii="Tw Cen MT Condensed" w:eastAsia="Times New Roman" w:hAnsi="Tw Cen MT Condensed"/>
            </w:rPr>
            <w:t>Web / Client App</w:t>
          </w:r>
        </w:p>
        <w:p w:rsidR="00A96A01" w:rsidRPr="005C3D7A" w:rsidRDefault="00BD11A2" w:rsidP="006D2F18">
          <w:pPr>
            <w:tabs>
              <w:tab w:val="center" w:pos="3771"/>
              <w:tab w:val="left" w:pos="6570"/>
            </w:tabs>
            <w:spacing w:after="0" w:line="240" w:lineRule="auto"/>
            <w:ind w:left="-120" w:right="-14"/>
            <w:jc w:val="right"/>
            <w:rPr>
              <w:rFonts w:ascii="Tw Cen MT Condensed" w:eastAsia="Times New Roman" w:hAnsi="Tw Cen MT Condensed"/>
              <w:sz w:val="24"/>
              <w:szCs w:val="24"/>
            </w:rPr>
          </w:pPr>
          <w:r>
            <w:rPr>
              <w:rFonts w:ascii="Tw Cen MT Condensed" w:eastAsia="Times New Roman" w:hAnsi="Tw Cen MT Condensed"/>
            </w:rPr>
            <w:t>Academic Day</w:t>
          </w:r>
        </w:p>
      </w:tc>
    </w:tr>
  </w:tbl>
  <w:p w:rsidR="00A96A01" w:rsidRDefault="00A96A01" w:rsidP="00071E7F">
    <w:pPr>
      <w:pStyle w:val="Header"/>
      <w:tabs>
        <w:tab w:val="center" w:pos="5040"/>
        <w:tab w:val="right" w:pos="9900"/>
      </w:tabs>
      <w:spacing w:after="12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A2" w:rsidRDefault="00BD1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BCD"/>
    <w:multiLevelType w:val="hybridMultilevel"/>
    <w:tmpl w:val="624E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19AC"/>
    <w:multiLevelType w:val="hybridMultilevel"/>
    <w:tmpl w:val="C746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A1494"/>
    <w:multiLevelType w:val="hybridMultilevel"/>
    <w:tmpl w:val="5BC88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121CC6"/>
    <w:multiLevelType w:val="hybridMultilevel"/>
    <w:tmpl w:val="00564E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2B3D54"/>
    <w:multiLevelType w:val="hybridMultilevel"/>
    <w:tmpl w:val="E2EC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87B36"/>
    <w:multiLevelType w:val="hybridMultilevel"/>
    <w:tmpl w:val="10E8E62C"/>
    <w:lvl w:ilvl="0" w:tplc="AEF8004A">
      <w:start w:val="1"/>
      <w:numFmt w:val="decimal"/>
      <w:lvlText w:val="%1."/>
      <w:lvlJc w:val="left"/>
      <w:pPr>
        <w:ind w:left="720" w:hanging="360"/>
      </w:pPr>
    </w:lvl>
    <w:lvl w:ilvl="1" w:tplc="87DC743E">
      <w:start w:val="1"/>
      <w:numFmt w:val="lowerLetter"/>
      <w:lvlText w:val="%2."/>
      <w:lvlJc w:val="left"/>
      <w:pPr>
        <w:ind w:left="1440" w:hanging="360"/>
      </w:pPr>
    </w:lvl>
    <w:lvl w:ilvl="2" w:tplc="08BC7A28">
      <w:start w:val="1"/>
      <w:numFmt w:val="lowerRoman"/>
      <w:lvlText w:val="%3."/>
      <w:lvlJc w:val="right"/>
      <w:pPr>
        <w:ind w:left="2160" w:hanging="180"/>
      </w:pPr>
    </w:lvl>
    <w:lvl w:ilvl="3" w:tplc="ADB8D97E">
      <w:start w:val="1"/>
      <w:numFmt w:val="decimal"/>
      <w:lvlText w:val="%4."/>
      <w:lvlJc w:val="left"/>
      <w:pPr>
        <w:ind w:left="2880" w:hanging="360"/>
      </w:pPr>
    </w:lvl>
    <w:lvl w:ilvl="4" w:tplc="798A4278">
      <w:start w:val="1"/>
      <w:numFmt w:val="lowerLetter"/>
      <w:lvlText w:val="%5."/>
      <w:lvlJc w:val="left"/>
      <w:pPr>
        <w:ind w:left="3600" w:hanging="360"/>
      </w:pPr>
    </w:lvl>
    <w:lvl w:ilvl="5" w:tplc="7E260260">
      <w:start w:val="1"/>
      <w:numFmt w:val="lowerRoman"/>
      <w:lvlText w:val="%6."/>
      <w:lvlJc w:val="right"/>
      <w:pPr>
        <w:ind w:left="4320" w:hanging="180"/>
      </w:pPr>
    </w:lvl>
    <w:lvl w:ilvl="6" w:tplc="876001C8">
      <w:start w:val="1"/>
      <w:numFmt w:val="decimal"/>
      <w:lvlText w:val="%7."/>
      <w:lvlJc w:val="left"/>
      <w:pPr>
        <w:ind w:left="5040" w:hanging="360"/>
      </w:pPr>
    </w:lvl>
    <w:lvl w:ilvl="7" w:tplc="9580F1F8">
      <w:start w:val="1"/>
      <w:numFmt w:val="lowerLetter"/>
      <w:lvlText w:val="%8."/>
      <w:lvlJc w:val="left"/>
      <w:pPr>
        <w:ind w:left="5760" w:hanging="360"/>
      </w:pPr>
    </w:lvl>
    <w:lvl w:ilvl="8" w:tplc="55703884">
      <w:start w:val="1"/>
      <w:numFmt w:val="lowerRoman"/>
      <w:lvlText w:val="%9."/>
      <w:lvlJc w:val="right"/>
      <w:pPr>
        <w:ind w:left="6480" w:hanging="180"/>
      </w:pPr>
    </w:lvl>
  </w:abstractNum>
  <w:abstractNum w:abstractNumId="6" w15:restartNumberingAfterBreak="0">
    <w:nsid w:val="1FAF3C0E"/>
    <w:multiLevelType w:val="hybridMultilevel"/>
    <w:tmpl w:val="3DB4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B0E5A"/>
    <w:multiLevelType w:val="hybridMultilevel"/>
    <w:tmpl w:val="95C2B9B4"/>
    <w:lvl w:ilvl="0" w:tplc="AE50ADC2">
      <w:start w:val="1"/>
      <w:numFmt w:val="bullet"/>
      <w:lvlText w:val=" "/>
      <w:lvlJc w:val="left"/>
      <w:pPr>
        <w:tabs>
          <w:tab w:val="num" w:pos="720"/>
        </w:tabs>
        <w:ind w:left="720" w:hanging="360"/>
      </w:pPr>
      <w:rPr>
        <w:rFonts w:ascii="Calibri" w:hAnsi="Calibri" w:hint="default"/>
      </w:rPr>
    </w:lvl>
    <w:lvl w:ilvl="1" w:tplc="95CC49D6">
      <w:numFmt w:val="bullet"/>
      <w:lvlText w:val=""/>
      <w:lvlJc w:val="left"/>
      <w:pPr>
        <w:tabs>
          <w:tab w:val="num" w:pos="1440"/>
        </w:tabs>
        <w:ind w:left="1440" w:hanging="360"/>
      </w:pPr>
      <w:rPr>
        <w:rFonts w:ascii="Wingdings" w:hAnsi="Wingdings" w:hint="default"/>
      </w:rPr>
    </w:lvl>
    <w:lvl w:ilvl="2" w:tplc="FF4E0588">
      <w:numFmt w:val="bullet"/>
      <w:lvlText w:val=""/>
      <w:lvlJc w:val="left"/>
      <w:pPr>
        <w:tabs>
          <w:tab w:val="num" w:pos="2160"/>
        </w:tabs>
        <w:ind w:left="2160" w:hanging="360"/>
      </w:pPr>
      <w:rPr>
        <w:rFonts w:ascii="Wingdings" w:hAnsi="Wingdings" w:hint="default"/>
      </w:rPr>
    </w:lvl>
    <w:lvl w:ilvl="3" w:tplc="8E4A33D0" w:tentative="1">
      <w:start w:val="1"/>
      <w:numFmt w:val="bullet"/>
      <w:lvlText w:val=" "/>
      <w:lvlJc w:val="left"/>
      <w:pPr>
        <w:tabs>
          <w:tab w:val="num" w:pos="2880"/>
        </w:tabs>
        <w:ind w:left="2880" w:hanging="360"/>
      </w:pPr>
      <w:rPr>
        <w:rFonts w:ascii="Calibri" w:hAnsi="Calibri" w:hint="default"/>
      </w:rPr>
    </w:lvl>
    <w:lvl w:ilvl="4" w:tplc="05E819D0" w:tentative="1">
      <w:start w:val="1"/>
      <w:numFmt w:val="bullet"/>
      <w:lvlText w:val=" "/>
      <w:lvlJc w:val="left"/>
      <w:pPr>
        <w:tabs>
          <w:tab w:val="num" w:pos="3600"/>
        </w:tabs>
        <w:ind w:left="3600" w:hanging="360"/>
      </w:pPr>
      <w:rPr>
        <w:rFonts w:ascii="Calibri" w:hAnsi="Calibri" w:hint="default"/>
      </w:rPr>
    </w:lvl>
    <w:lvl w:ilvl="5" w:tplc="8F727AFE" w:tentative="1">
      <w:start w:val="1"/>
      <w:numFmt w:val="bullet"/>
      <w:lvlText w:val=" "/>
      <w:lvlJc w:val="left"/>
      <w:pPr>
        <w:tabs>
          <w:tab w:val="num" w:pos="4320"/>
        </w:tabs>
        <w:ind w:left="4320" w:hanging="360"/>
      </w:pPr>
      <w:rPr>
        <w:rFonts w:ascii="Calibri" w:hAnsi="Calibri" w:hint="default"/>
      </w:rPr>
    </w:lvl>
    <w:lvl w:ilvl="6" w:tplc="ED86EC90" w:tentative="1">
      <w:start w:val="1"/>
      <w:numFmt w:val="bullet"/>
      <w:lvlText w:val=" "/>
      <w:lvlJc w:val="left"/>
      <w:pPr>
        <w:tabs>
          <w:tab w:val="num" w:pos="5040"/>
        </w:tabs>
        <w:ind w:left="5040" w:hanging="360"/>
      </w:pPr>
      <w:rPr>
        <w:rFonts w:ascii="Calibri" w:hAnsi="Calibri" w:hint="default"/>
      </w:rPr>
    </w:lvl>
    <w:lvl w:ilvl="7" w:tplc="192AA690" w:tentative="1">
      <w:start w:val="1"/>
      <w:numFmt w:val="bullet"/>
      <w:lvlText w:val=" "/>
      <w:lvlJc w:val="left"/>
      <w:pPr>
        <w:tabs>
          <w:tab w:val="num" w:pos="5760"/>
        </w:tabs>
        <w:ind w:left="5760" w:hanging="360"/>
      </w:pPr>
      <w:rPr>
        <w:rFonts w:ascii="Calibri" w:hAnsi="Calibri" w:hint="default"/>
      </w:rPr>
    </w:lvl>
    <w:lvl w:ilvl="8" w:tplc="4A7A9BAC"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2A7F76C5"/>
    <w:multiLevelType w:val="hybridMultilevel"/>
    <w:tmpl w:val="8FEE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1"/>
    <w:multiLevelType w:val="hybridMultilevel"/>
    <w:tmpl w:val="A03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5798"/>
    <w:multiLevelType w:val="hybridMultilevel"/>
    <w:tmpl w:val="30DC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32003"/>
    <w:multiLevelType w:val="hybridMultilevel"/>
    <w:tmpl w:val="8C28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D00B2"/>
    <w:multiLevelType w:val="hybridMultilevel"/>
    <w:tmpl w:val="AEB2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77348"/>
    <w:multiLevelType w:val="hybridMultilevel"/>
    <w:tmpl w:val="4E52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67A39"/>
    <w:multiLevelType w:val="hybridMultilevel"/>
    <w:tmpl w:val="AFEC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71ECA"/>
    <w:multiLevelType w:val="hybridMultilevel"/>
    <w:tmpl w:val="191CA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644C1"/>
    <w:multiLevelType w:val="hybridMultilevel"/>
    <w:tmpl w:val="97D8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C06E4"/>
    <w:multiLevelType w:val="hybridMultilevel"/>
    <w:tmpl w:val="F1B8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127E0"/>
    <w:multiLevelType w:val="hybridMultilevel"/>
    <w:tmpl w:val="DBC6D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5E18C8"/>
    <w:multiLevelType w:val="hybridMultilevel"/>
    <w:tmpl w:val="3EC4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3"/>
  </w:num>
  <w:num w:numId="5">
    <w:abstractNumId w:val="10"/>
  </w:num>
  <w:num w:numId="6">
    <w:abstractNumId w:val="4"/>
  </w:num>
  <w:num w:numId="7">
    <w:abstractNumId w:val="0"/>
  </w:num>
  <w:num w:numId="8">
    <w:abstractNumId w:val="13"/>
  </w:num>
  <w:num w:numId="9">
    <w:abstractNumId w:val="14"/>
  </w:num>
  <w:num w:numId="10">
    <w:abstractNumId w:val="6"/>
  </w:num>
  <w:num w:numId="11">
    <w:abstractNumId w:val="9"/>
  </w:num>
  <w:num w:numId="12">
    <w:abstractNumId w:val="18"/>
  </w:num>
  <w:num w:numId="13">
    <w:abstractNumId w:val="15"/>
  </w:num>
  <w:num w:numId="14">
    <w:abstractNumId w:val="19"/>
  </w:num>
  <w:num w:numId="15">
    <w:abstractNumId w:val="17"/>
  </w:num>
  <w:num w:numId="16">
    <w:abstractNumId w:val="11"/>
  </w:num>
  <w:num w:numId="17">
    <w:abstractNumId w:val="7"/>
  </w:num>
  <w:num w:numId="18">
    <w:abstractNumId w:val="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1A2"/>
    <w:rsid w:val="00011EA9"/>
    <w:rsid w:val="00014564"/>
    <w:rsid w:val="00020CDB"/>
    <w:rsid w:val="000220F1"/>
    <w:rsid w:val="00022C0C"/>
    <w:rsid w:val="000278BE"/>
    <w:rsid w:val="000310F3"/>
    <w:rsid w:val="00040324"/>
    <w:rsid w:val="0004435C"/>
    <w:rsid w:val="00045412"/>
    <w:rsid w:val="00046A4E"/>
    <w:rsid w:val="000536F1"/>
    <w:rsid w:val="00054C48"/>
    <w:rsid w:val="0005675B"/>
    <w:rsid w:val="00057E1E"/>
    <w:rsid w:val="00060F8B"/>
    <w:rsid w:val="00063185"/>
    <w:rsid w:val="00065BAD"/>
    <w:rsid w:val="00071975"/>
    <w:rsid w:val="00071E7F"/>
    <w:rsid w:val="00074414"/>
    <w:rsid w:val="00077306"/>
    <w:rsid w:val="000776A6"/>
    <w:rsid w:val="000829E7"/>
    <w:rsid w:val="00086F8E"/>
    <w:rsid w:val="000921A1"/>
    <w:rsid w:val="000933AC"/>
    <w:rsid w:val="00094B19"/>
    <w:rsid w:val="00096825"/>
    <w:rsid w:val="00096982"/>
    <w:rsid w:val="00096BCC"/>
    <w:rsid w:val="00097EDF"/>
    <w:rsid w:val="000A05AA"/>
    <w:rsid w:val="000A1829"/>
    <w:rsid w:val="000A42E8"/>
    <w:rsid w:val="000A71E8"/>
    <w:rsid w:val="000A7216"/>
    <w:rsid w:val="000B2D9B"/>
    <w:rsid w:val="000B3012"/>
    <w:rsid w:val="000B64CF"/>
    <w:rsid w:val="000C573C"/>
    <w:rsid w:val="000D3937"/>
    <w:rsid w:val="000E045A"/>
    <w:rsid w:val="000E1CB6"/>
    <w:rsid w:val="00100503"/>
    <w:rsid w:val="00103480"/>
    <w:rsid w:val="00105013"/>
    <w:rsid w:val="00105E5F"/>
    <w:rsid w:val="00105ECD"/>
    <w:rsid w:val="00116569"/>
    <w:rsid w:val="00117C75"/>
    <w:rsid w:val="00125430"/>
    <w:rsid w:val="001273D5"/>
    <w:rsid w:val="00133143"/>
    <w:rsid w:val="00133E39"/>
    <w:rsid w:val="0013684F"/>
    <w:rsid w:val="001377BA"/>
    <w:rsid w:val="00144C82"/>
    <w:rsid w:val="00144D0D"/>
    <w:rsid w:val="00146D65"/>
    <w:rsid w:val="00154168"/>
    <w:rsid w:val="00160BDF"/>
    <w:rsid w:val="001631CB"/>
    <w:rsid w:val="00171779"/>
    <w:rsid w:val="00171CE5"/>
    <w:rsid w:val="00172243"/>
    <w:rsid w:val="00173976"/>
    <w:rsid w:val="001764D9"/>
    <w:rsid w:val="0018018F"/>
    <w:rsid w:val="00184B2E"/>
    <w:rsid w:val="00193765"/>
    <w:rsid w:val="00193946"/>
    <w:rsid w:val="00194A0A"/>
    <w:rsid w:val="00196D39"/>
    <w:rsid w:val="001A1E92"/>
    <w:rsid w:val="001A5544"/>
    <w:rsid w:val="001A7FAC"/>
    <w:rsid w:val="001B086A"/>
    <w:rsid w:val="001B3610"/>
    <w:rsid w:val="001C7595"/>
    <w:rsid w:val="001D4200"/>
    <w:rsid w:val="001D4C64"/>
    <w:rsid w:val="001E0F58"/>
    <w:rsid w:val="001F06DF"/>
    <w:rsid w:val="001F1B30"/>
    <w:rsid w:val="00200AFD"/>
    <w:rsid w:val="00212852"/>
    <w:rsid w:val="00213FC5"/>
    <w:rsid w:val="00216F33"/>
    <w:rsid w:val="00226F47"/>
    <w:rsid w:val="0023163E"/>
    <w:rsid w:val="00231AB9"/>
    <w:rsid w:val="00236831"/>
    <w:rsid w:val="00236FDA"/>
    <w:rsid w:val="00240152"/>
    <w:rsid w:val="00240486"/>
    <w:rsid w:val="00251056"/>
    <w:rsid w:val="00254F32"/>
    <w:rsid w:val="002577CD"/>
    <w:rsid w:val="002600BD"/>
    <w:rsid w:val="00260F55"/>
    <w:rsid w:val="002610C1"/>
    <w:rsid w:val="00263D9B"/>
    <w:rsid w:val="00264308"/>
    <w:rsid w:val="0026526C"/>
    <w:rsid w:val="002666FB"/>
    <w:rsid w:val="00270B88"/>
    <w:rsid w:val="002712CC"/>
    <w:rsid w:val="00272032"/>
    <w:rsid w:val="002750AB"/>
    <w:rsid w:val="00275B99"/>
    <w:rsid w:val="002776EA"/>
    <w:rsid w:val="00280F1E"/>
    <w:rsid w:val="00286730"/>
    <w:rsid w:val="002963E1"/>
    <w:rsid w:val="002A1E6C"/>
    <w:rsid w:val="002B3F1A"/>
    <w:rsid w:val="002B59BE"/>
    <w:rsid w:val="002B5D3C"/>
    <w:rsid w:val="002B5D72"/>
    <w:rsid w:val="002B5E7A"/>
    <w:rsid w:val="002C38E4"/>
    <w:rsid w:val="002D4315"/>
    <w:rsid w:val="002D539C"/>
    <w:rsid w:val="002D5A22"/>
    <w:rsid w:val="002E1238"/>
    <w:rsid w:val="002E5C0D"/>
    <w:rsid w:val="002E653B"/>
    <w:rsid w:val="002F0299"/>
    <w:rsid w:val="002F2948"/>
    <w:rsid w:val="002F65D5"/>
    <w:rsid w:val="002F6820"/>
    <w:rsid w:val="002F6B3F"/>
    <w:rsid w:val="0030149F"/>
    <w:rsid w:val="003019DC"/>
    <w:rsid w:val="00302BD6"/>
    <w:rsid w:val="00303563"/>
    <w:rsid w:val="00305D01"/>
    <w:rsid w:val="00310464"/>
    <w:rsid w:val="003116F8"/>
    <w:rsid w:val="003139BD"/>
    <w:rsid w:val="00313EE3"/>
    <w:rsid w:val="00317476"/>
    <w:rsid w:val="003222CB"/>
    <w:rsid w:val="0032503E"/>
    <w:rsid w:val="00331274"/>
    <w:rsid w:val="003363CA"/>
    <w:rsid w:val="00343C1F"/>
    <w:rsid w:val="00346705"/>
    <w:rsid w:val="0035020B"/>
    <w:rsid w:val="00351D44"/>
    <w:rsid w:val="00352F11"/>
    <w:rsid w:val="0035756E"/>
    <w:rsid w:val="00360B7B"/>
    <w:rsid w:val="003650AF"/>
    <w:rsid w:val="003709B5"/>
    <w:rsid w:val="00375DC8"/>
    <w:rsid w:val="00375E01"/>
    <w:rsid w:val="0037726D"/>
    <w:rsid w:val="003776E7"/>
    <w:rsid w:val="00391338"/>
    <w:rsid w:val="00393A77"/>
    <w:rsid w:val="00396A8B"/>
    <w:rsid w:val="00396B9A"/>
    <w:rsid w:val="00397184"/>
    <w:rsid w:val="003A3102"/>
    <w:rsid w:val="003A52D0"/>
    <w:rsid w:val="003B58B0"/>
    <w:rsid w:val="003B7FC6"/>
    <w:rsid w:val="003C0E95"/>
    <w:rsid w:val="003C2347"/>
    <w:rsid w:val="003C3761"/>
    <w:rsid w:val="003C3B2E"/>
    <w:rsid w:val="003C6150"/>
    <w:rsid w:val="003C7744"/>
    <w:rsid w:val="003C7A69"/>
    <w:rsid w:val="003D56B9"/>
    <w:rsid w:val="003D6DC4"/>
    <w:rsid w:val="003D7058"/>
    <w:rsid w:val="003E0549"/>
    <w:rsid w:val="003E0717"/>
    <w:rsid w:val="003E52B4"/>
    <w:rsid w:val="003E6D60"/>
    <w:rsid w:val="003E7CE3"/>
    <w:rsid w:val="003F3167"/>
    <w:rsid w:val="00406A61"/>
    <w:rsid w:val="00406E42"/>
    <w:rsid w:val="00410C1B"/>
    <w:rsid w:val="00417398"/>
    <w:rsid w:val="00417A67"/>
    <w:rsid w:val="00421834"/>
    <w:rsid w:val="0042374D"/>
    <w:rsid w:val="00431203"/>
    <w:rsid w:val="0044373D"/>
    <w:rsid w:val="004502EE"/>
    <w:rsid w:val="00465977"/>
    <w:rsid w:val="00465C7B"/>
    <w:rsid w:val="004742D6"/>
    <w:rsid w:val="00481EAA"/>
    <w:rsid w:val="00482DE1"/>
    <w:rsid w:val="004971A6"/>
    <w:rsid w:val="004A76FA"/>
    <w:rsid w:val="004B66DB"/>
    <w:rsid w:val="004D0C51"/>
    <w:rsid w:val="004D30A6"/>
    <w:rsid w:val="004F5DEF"/>
    <w:rsid w:val="005025B2"/>
    <w:rsid w:val="005040EC"/>
    <w:rsid w:val="00505A03"/>
    <w:rsid w:val="005063C2"/>
    <w:rsid w:val="00515ECE"/>
    <w:rsid w:val="005243F1"/>
    <w:rsid w:val="005274ED"/>
    <w:rsid w:val="005302C0"/>
    <w:rsid w:val="00540E11"/>
    <w:rsid w:val="00547099"/>
    <w:rsid w:val="00551BA3"/>
    <w:rsid w:val="00553800"/>
    <w:rsid w:val="00557D28"/>
    <w:rsid w:val="00562EB8"/>
    <w:rsid w:val="005641C4"/>
    <w:rsid w:val="005645E1"/>
    <w:rsid w:val="00570244"/>
    <w:rsid w:val="00570250"/>
    <w:rsid w:val="00577AE9"/>
    <w:rsid w:val="00587DD0"/>
    <w:rsid w:val="00590D44"/>
    <w:rsid w:val="00593E64"/>
    <w:rsid w:val="005954A4"/>
    <w:rsid w:val="005B0B44"/>
    <w:rsid w:val="005B2178"/>
    <w:rsid w:val="005B28BA"/>
    <w:rsid w:val="005B5070"/>
    <w:rsid w:val="005B5DB8"/>
    <w:rsid w:val="005B6EED"/>
    <w:rsid w:val="005C2668"/>
    <w:rsid w:val="005C3D7A"/>
    <w:rsid w:val="005D214C"/>
    <w:rsid w:val="005D293A"/>
    <w:rsid w:val="005D4CB4"/>
    <w:rsid w:val="005D4E92"/>
    <w:rsid w:val="005E2690"/>
    <w:rsid w:val="005E3CEA"/>
    <w:rsid w:val="005E5380"/>
    <w:rsid w:val="005F177F"/>
    <w:rsid w:val="005F3E1D"/>
    <w:rsid w:val="005F664E"/>
    <w:rsid w:val="005F7B89"/>
    <w:rsid w:val="006010C9"/>
    <w:rsid w:val="00603FA3"/>
    <w:rsid w:val="00607BEB"/>
    <w:rsid w:val="00612F60"/>
    <w:rsid w:val="0062485F"/>
    <w:rsid w:val="00624B07"/>
    <w:rsid w:val="006251E3"/>
    <w:rsid w:val="00640616"/>
    <w:rsid w:val="00642BC2"/>
    <w:rsid w:val="00645BD1"/>
    <w:rsid w:val="00650D30"/>
    <w:rsid w:val="00661E38"/>
    <w:rsid w:val="00661F0B"/>
    <w:rsid w:val="00662881"/>
    <w:rsid w:val="006634AC"/>
    <w:rsid w:val="0066541D"/>
    <w:rsid w:val="00666DFC"/>
    <w:rsid w:val="00667DBD"/>
    <w:rsid w:val="00674E95"/>
    <w:rsid w:val="00676A2F"/>
    <w:rsid w:val="00676DD2"/>
    <w:rsid w:val="00677379"/>
    <w:rsid w:val="0068455C"/>
    <w:rsid w:val="00693409"/>
    <w:rsid w:val="006954D0"/>
    <w:rsid w:val="00696CA0"/>
    <w:rsid w:val="006A160F"/>
    <w:rsid w:val="006A3F3C"/>
    <w:rsid w:val="006A4DDA"/>
    <w:rsid w:val="006A6E0A"/>
    <w:rsid w:val="006B162C"/>
    <w:rsid w:val="006B3227"/>
    <w:rsid w:val="006B7550"/>
    <w:rsid w:val="006B7FD0"/>
    <w:rsid w:val="006C27AF"/>
    <w:rsid w:val="006D20B6"/>
    <w:rsid w:val="006D2F18"/>
    <w:rsid w:val="006D4141"/>
    <w:rsid w:val="006E2661"/>
    <w:rsid w:val="006E3E55"/>
    <w:rsid w:val="006E7F67"/>
    <w:rsid w:val="006F1FD0"/>
    <w:rsid w:val="00700423"/>
    <w:rsid w:val="00704E6A"/>
    <w:rsid w:val="00704F21"/>
    <w:rsid w:val="00707E3C"/>
    <w:rsid w:val="0071496B"/>
    <w:rsid w:val="007170C1"/>
    <w:rsid w:val="007223A8"/>
    <w:rsid w:val="007223FB"/>
    <w:rsid w:val="00722418"/>
    <w:rsid w:val="00722D20"/>
    <w:rsid w:val="007274F7"/>
    <w:rsid w:val="00733FE1"/>
    <w:rsid w:val="007467F9"/>
    <w:rsid w:val="00761DE5"/>
    <w:rsid w:val="007643B0"/>
    <w:rsid w:val="007670FE"/>
    <w:rsid w:val="00771C8A"/>
    <w:rsid w:val="00771D71"/>
    <w:rsid w:val="00775106"/>
    <w:rsid w:val="007810E0"/>
    <w:rsid w:val="00787123"/>
    <w:rsid w:val="007929B4"/>
    <w:rsid w:val="00797C1F"/>
    <w:rsid w:val="007A1A57"/>
    <w:rsid w:val="007A36A3"/>
    <w:rsid w:val="007A776E"/>
    <w:rsid w:val="007A78E3"/>
    <w:rsid w:val="007B44A1"/>
    <w:rsid w:val="007B7BA0"/>
    <w:rsid w:val="007C0E15"/>
    <w:rsid w:val="007C2655"/>
    <w:rsid w:val="007C3066"/>
    <w:rsid w:val="007D55C3"/>
    <w:rsid w:val="007D5960"/>
    <w:rsid w:val="007D62EB"/>
    <w:rsid w:val="007E094D"/>
    <w:rsid w:val="007E5B41"/>
    <w:rsid w:val="007F07E6"/>
    <w:rsid w:val="007F14FA"/>
    <w:rsid w:val="007F2D43"/>
    <w:rsid w:val="007F76E5"/>
    <w:rsid w:val="00801B92"/>
    <w:rsid w:val="00801E9B"/>
    <w:rsid w:val="00802D16"/>
    <w:rsid w:val="00804E90"/>
    <w:rsid w:val="00806580"/>
    <w:rsid w:val="00806C2B"/>
    <w:rsid w:val="00810357"/>
    <w:rsid w:val="00810C76"/>
    <w:rsid w:val="008146C4"/>
    <w:rsid w:val="008239EA"/>
    <w:rsid w:val="00824503"/>
    <w:rsid w:val="00826EEA"/>
    <w:rsid w:val="00830487"/>
    <w:rsid w:val="0083292A"/>
    <w:rsid w:val="00833046"/>
    <w:rsid w:val="00836712"/>
    <w:rsid w:val="008400AC"/>
    <w:rsid w:val="0084120A"/>
    <w:rsid w:val="00841B42"/>
    <w:rsid w:val="00843448"/>
    <w:rsid w:val="00846524"/>
    <w:rsid w:val="00847726"/>
    <w:rsid w:val="00860EBD"/>
    <w:rsid w:val="0086541B"/>
    <w:rsid w:val="008654A3"/>
    <w:rsid w:val="00867DB3"/>
    <w:rsid w:val="00867E26"/>
    <w:rsid w:val="00873003"/>
    <w:rsid w:val="008740DB"/>
    <w:rsid w:val="008753B9"/>
    <w:rsid w:val="008761A7"/>
    <w:rsid w:val="00887FBF"/>
    <w:rsid w:val="008A59B5"/>
    <w:rsid w:val="008A7FBE"/>
    <w:rsid w:val="008C2304"/>
    <w:rsid w:val="008D1942"/>
    <w:rsid w:val="008D518A"/>
    <w:rsid w:val="008E2533"/>
    <w:rsid w:val="008E3A9E"/>
    <w:rsid w:val="008E59FE"/>
    <w:rsid w:val="008F4938"/>
    <w:rsid w:val="008F6939"/>
    <w:rsid w:val="008F7BE5"/>
    <w:rsid w:val="009040A8"/>
    <w:rsid w:val="00914662"/>
    <w:rsid w:val="009153EA"/>
    <w:rsid w:val="00920BCA"/>
    <w:rsid w:val="0092353E"/>
    <w:rsid w:val="0092527E"/>
    <w:rsid w:val="009253E2"/>
    <w:rsid w:val="00926A94"/>
    <w:rsid w:val="00927B75"/>
    <w:rsid w:val="009336C8"/>
    <w:rsid w:val="00935A99"/>
    <w:rsid w:val="00941568"/>
    <w:rsid w:val="009432DD"/>
    <w:rsid w:val="00956CD6"/>
    <w:rsid w:val="009726B4"/>
    <w:rsid w:val="00985DAF"/>
    <w:rsid w:val="00993027"/>
    <w:rsid w:val="009A33E7"/>
    <w:rsid w:val="009A421F"/>
    <w:rsid w:val="009A60AE"/>
    <w:rsid w:val="009B2E39"/>
    <w:rsid w:val="009B6FFD"/>
    <w:rsid w:val="009C4891"/>
    <w:rsid w:val="009C5A5D"/>
    <w:rsid w:val="009C7320"/>
    <w:rsid w:val="009D1962"/>
    <w:rsid w:val="009D67EF"/>
    <w:rsid w:val="009D7FE8"/>
    <w:rsid w:val="009E270C"/>
    <w:rsid w:val="009E44DA"/>
    <w:rsid w:val="009E6272"/>
    <w:rsid w:val="009F31A6"/>
    <w:rsid w:val="009F570E"/>
    <w:rsid w:val="00A0007A"/>
    <w:rsid w:val="00A00720"/>
    <w:rsid w:val="00A01197"/>
    <w:rsid w:val="00A05D50"/>
    <w:rsid w:val="00A16A2A"/>
    <w:rsid w:val="00A31F64"/>
    <w:rsid w:val="00A33C6C"/>
    <w:rsid w:val="00A41952"/>
    <w:rsid w:val="00A52F91"/>
    <w:rsid w:val="00A53A00"/>
    <w:rsid w:val="00A53BD1"/>
    <w:rsid w:val="00A5401C"/>
    <w:rsid w:val="00A55384"/>
    <w:rsid w:val="00A60645"/>
    <w:rsid w:val="00A66499"/>
    <w:rsid w:val="00A70503"/>
    <w:rsid w:val="00A70679"/>
    <w:rsid w:val="00A756EA"/>
    <w:rsid w:val="00A772E8"/>
    <w:rsid w:val="00A82035"/>
    <w:rsid w:val="00A87160"/>
    <w:rsid w:val="00A87B90"/>
    <w:rsid w:val="00A92A94"/>
    <w:rsid w:val="00A93A17"/>
    <w:rsid w:val="00A93ED7"/>
    <w:rsid w:val="00A96A01"/>
    <w:rsid w:val="00AB166B"/>
    <w:rsid w:val="00AB3347"/>
    <w:rsid w:val="00AB4343"/>
    <w:rsid w:val="00AC0851"/>
    <w:rsid w:val="00AC1050"/>
    <w:rsid w:val="00AC350E"/>
    <w:rsid w:val="00AC5215"/>
    <w:rsid w:val="00AC55F9"/>
    <w:rsid w:val="00AD028C"/>
    <w:rsid w:val="00AD6895"/>
    <w:rsid w:val="00AE2559"/>
    <w:rsid w:val="00AE3FF9"/>
    <w:rsid w:val="00AF0D20"/>
    <w:rsid w:val="00AF1625"/>
    <w:rsid w:val="00AF3A16"/>
    <w:rsid w:val="00AF5392"/>
    <w:rsid w:val="00AF6381"/>
    <w:rsid w:val="00AF65FA"/>
    <w:rsid w:val="00B00AC9"/>
    <w:rsid w:val="00B0238D"/>
    <w:rsid w:val="00B05095"/>
    <w:rsid w:val="00B07844"/>
    <w:rsid w:val="00B116BC"/>
    <w:rsid w:val="00B135A0"/>
    <w:rsid w:val="00B136F9"/>
    <w:rsid w:val="00B14717"/>
    <w:rsid w:val="00B20158"/>
    <w:rsid w:val="00B20FC6"/>
    <w:rsid w:val="00B213B8"/>
    <w:rsid w:val="00B21A82"/>
    <w:rsid w:val="00B27A5C"/>
    <w:rsid w:val="00B331D0"/>
    <w:rsid w:val="00B441F6"/>
    <w:rsid w:val="00B46CC9"/>
    <w:rsid w:val="00B47447"/>
    <w:rsid w:val="00B47AB1"/>
    <w:rsid w:val="00B51CB0"/>
    <w:rsid w:val="00B52F8F"/>
    <w:rsid w:val="00B54E10"/>
    <w:rsid w:val="00B559B8"/>
    <w:rsid w:val="00B65415"/>
    <w:rsid w:val="00B66DC5"/>
    <w:rsid w:val="00B67843"/>
    <w:rsid w:val="00B81082"/>
    <w:rsid w:val="00B840AE"/>
    <w:rsid w:val="00B92428"/>
    <w:rsid w:val="00B929DA"/>
    <w:rsid w:val="00B93377"/>
    <w:rsid w:val="00B940D4"/>
    <w:rsid w:val="00B9500B"/>
    <w:rsid w:val="00B9594F"/>
    <w:rsid w:val="00B9778E"/>
    <w:rsid w:val="00BA01FB"/>
    <w:rsid w:val="00BA38B6"/>
    <w:rsid w:val="00BA4641"/>
    <w:rsid w:val="00BA5221"/>
    <w:rsid w:val="00BA52A4"/>
    <w:rsid w:val="00BA6AD8"/>
    <w:rsid w:val="00BA6AE0"/>
    <w:rsid w:val="00BC491D"/>
    <w:rsid w:val="00BD0B04"/>
    <w:rsid w:val="00BD11A2"/>
    <w:rsid w:val="00BD146D"/>
    <w:rsid w:val="00BE36BD"/>
    <w:rsid w:val="00BF08AA"/>
    <w:rsid w:val="00BF1A13"/>
    <w:rsid w:val="00C00147"/>
    <w:rsid w:val="00C006EE"/>
    <w:rsid w:val="00C01795"/>
    <w:rsid w:val="00C1422C"/>
    <w:rsid w:val="00C15F80"/>
    <w:rsid w:val="00C1720E"/>
    <w:rsid w:val="00C218FF"/>
    <w:rsid w:val="00C223E9"/>
    <w:rsid w:val="00C27A08"/>
    <w:rsid w:val="00C320C3"/>
    <w:rsid w:val="00C33521"/>
    <w:rsid w:val="00C40007"/>
    <w:rsid w:val="00C40EDD"/>
    <w:rsid w:val="00C419C2"/>
    <w:rsid w:val="00C52EB1"/>
    <w:rsid w:val="00C53187"/>
    <w:rsid w:val="00C638FC"/>
    <w:rsid w:val="00C65D38"/>
    <w:rsid w:val="00C73B40"/>
    <w:rsid w:val="00C7676E"/>
    <w:rsid w:val="00C81814"/>
    <w:rsid w:val="00C839DF"/>
    <w:rsid w:val="00C905AE"/>
    <w:rsid w:val="00C94DA2"/>
    <w:rsid w:val="00C96F33"/>
    <w:rsid w:val="00C97D11"/>
    <w:rsid w:val="00CA4C91"/>
    <w:rsid w:val="00CA64D7"/>
    <w:rsid w:val="00CB2D11"/>
    <w:rsid w:val="00CB5DD3"/>
    <w:rsid w:val="00CB6776"/>
    <w:rsid w:val="00CC1AB5"/>
    <w:rsid w:val="00CD2213"/>
    <w:rsid w:val="00CD3555"/>
    <w:rsid w:val="00CD55C4"/>
    <w:rsid w:val="00CD5CD0"/>
    <w:rsid w:val="00D003A5"/>
    <w:rsid w:val="00D00693"/>
    <w:rsid w:val="00D068AE"/>
    <w:rsid w:val="00D13B60"/>
    <w:rsid w:val="00D145B4"/>
    <w:rsid w:val="00D24CEA"/>
    <w:rsid w:val="00D264F8"/>
    <w:rsid w:val="00D379C4"/>
    <w:rsid w:val="00D407BD"/>
    <w:rsid w:val="00D46ADA"/>
    <w:rsid w:val="00D52164"/>
    <w:rsid w:val="00D5344E"/>
    <w:rsid w:val="00D54D97"/>
    <w:rsid w:val="00D566EE"/>
    <w:rsid w:val="00D569C1"/>
    <w:rsid w:val="00D76767"/>
    <w:rsid w:val="00D77DB3"/>
    <w:rsid w:val="00D820DF"/>
    <w:rsid w:val="00D95DAE"/>
    <w:rsid w:val="00DA3CD7"/>
    <w:rsid w:val="00DB09DE"/>
    <w:rsid w:val="00DB371A"/>
    <w:rsid w:val="00DB5CEA"/>
    <w:rsid w:val="00DB7192"/>
    <w:rsid w:val="00DC0620"/>
    <w:rsid w:val="00DC2010"/>
    <w:rsid w:val="00DC51DE"/>
    <w:rsid w:val="00DD007D"/>
    <w:rsid w:val="00DD348F"/>
    <w:rsid w:val="00DE43B1"/>
    <w:rsid w:val="00DE4DB0"/>
    <w:rsid w:val="00DE518B"/>
    <w:rsid w:val="00DE609E"/>
    <w:rsid w:val="00DF03FC"/>
    <w:rsid w:val="00DF1BD8"/>
    <w:rsid w:val="00DF213E"/>
    <w:rsid w:val="00DF3B86"/>
    <w:rsid w:val="00DF6EFC"/>
    <w:rsid w:val="00E116FD"/>
    <w:rsid w:val="00E1366F"/>
    <w:rsid w:val="00E14D25"/>
    <w:rsid w:val="00E17A2B"/>
    <w:rsid w:val="00E22606"/>
    <w:rsid w:val="00E230B5"/>
    <w:rsid w:val="00E2374A"/>
    <w:rsid w:val="00E23A25"/>
    <w:rsid w:val="00E25104"/>
    <w:rsid w:val="00E32526"/>
    <w:rsid w:val="00E32ABC"/>
    <w:rsid w:val="00E3354D"/>
    <w:rsid w:val="00E3373A"/>
    <w:rsid w:val="00E33FC3"/>
    <w:rsid w:val="00E360A2"/>
    <w:rsid w:val="00E40911"/>
    <w:rsid w:val="00E43684"/>
    <w:rsid w:val="00E55F76"/>
    <w:rsid w:val="00E66D21"/>
    <w:rsid w:val="00E71674"/>
    <w:rsid w:val="00E73162"/>
    <w:rsid w:val="00E77047"/>
    <w:rsid w:val="00E808D2"/>
    <w:rsid w:val="00E824B0"/>
    <w:rsid w:val="00E83216"/>
    <w:rsid w:val="00E84753"/>
    <w:rsid w:val="00E854AA"/>
    <w:rsid w:val="00E90082"/>
    <w:rsid w:val="00E91EBA"/>
    <w:rsid w:val="00E95428"/>
    <w:rsid w:val="00E95B8C"/>
    <w:rsid w:val="00E96238"/>
    <w:rsid w:val="00E97BDC"/>
    <w:rsid w:val="00EB09FB"/>
    <w:rsid w:val="00EB59F9"/>
    <w:rsid w:val="00EC27FF"/>
    <w:rsid w:val="00EC3494"/>
    <w:rsid w:val="00EC6206"/>
    <w:rsid w:val="00EE41BA"/>
    <w:rsid w:val="00EE665E"/>
    <w:rsid w:val="00EF0138"/>
    <w:rsid w:val="00EF0CBF"/>
    <w:rsid w:val="00EF1AC5"/>
    <w:rsid w:val="00EF2EB2"/>
    <w:rsid w:val="00F014B5"/>
    <w:rsid w:val="00F01BCA"/>
    <w:rsid w:val="00F03975"/>
    <w:rsid w:val="00F0507A"/>
    <w:rsid w:val="00F057ED"/>
    <w:rsid w:val="00F06FC7"/>
    <w:rsid w:val="00F118CB"/>
    <w:rsid w:val="00F164FC"/>
    <w:rsid w:val="00F2236D"/>
    <w:rsid w:val="00F22C19"/>
    <w:rsid w:val="00F32FF2"/>
    <w:rsid w:val="00F35BE9"/>
    <w:rsid w:val="00F4180A"/>
    <w:rsid w:val="00F4250F"/>
    <w:rsid w:val="00F43097"/>
    <w:rsid w:val="00F45D49"/>
    <w:rsid w:val="00F50C17"/>
    <w:rsid w:val="00F6302F"/>
    <w:rsid w:val="00F6533E"/>
    <w:rsid w:val="00F66276"/>
    <w:rsid w:val="00F703A7"/>
    <w:rsid w:val="00F73B72"/>
    <w:rsid w:val="00F74059"/>
    <w:rsid w:val="00F766E1"/>
    <w:rsid w:val="00F85BAC"/>
    <w:rsid w:val="00F86C46"/>
    <w:rsid w:val="00F87D9D"/>
    <w:rsid w:val="00FA3275"/>
    <w:rsid w:val="00FA6502"/>
    <w:rsid w:val="00FB08F3"/>
    <w:rsid w:val="00FB4DEB"/>
    <w:rsid w:val="00FB7F4E"/>
    <w:rsid w:val="00FC1817"/>
    <w:rsid w:val="00FD0C18"/>
    <w:rsid w:val="00FE6667"/>
    <w:rsid w:val="00FE773C"/>
    <w:rsid w:val="00FF11A7"/>
    <w:rsid w:val="00FF2E55"/>
    <w:rsid w:val="00FF367E"/>
    <w:rsid w:val="00FF619F"/>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BFE3"/>
  <w15:docId w15:val="{566C247B-5E13-490E-BA49-20576419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F32"/>
    <w:pPr>
      <w:spacing w:after="200" w:line="276" w:lineRule="auto"/>
    </w:pPr>
    <w:rPr>
      <w:sz w:val="22"/>
      <w:szCs w:val="22"/>
    </w:rPr>
  </w:style>
  <w:style w:type="paragraph" w:styleId="Heading1">
    <w:name w:val="heading 1"/>
    <w:next w:val="Normal"/>
    <w:link w:val="Heading1Char"/>
    <w:uiPriority w:val="9"/>
    <w:qFormat/>
    <w:rsid w:val="00045412"/>
    <w:pPr>
      <w:keepNext/>
      <w:spacing w:before="100" w:beforeAutospacing="1"/>
      <w:outlineLvl w:val="0"/>
    </w:pPr>
    <w:rPr>
      <w:rFonts w:ascii="Tw Cen MT" w:eastAsia="Times New Roman" w:hAnsi="Tw Cen MT"/>
      <w:b/>
      <w:bCs/>
      <w:kern w:val="36"/>
      <w:sz w:val="28"/>
      <w:szCs w:val="48"/>
    </w:rPr>
  </w:style>
  <w:style w:type="paragraph" w:styleId="Heading2">
    <w:name w:val="heading 2"/>
    <w:basedOn w:val="Normal"/>
    <w:next w:val="Normal"/>
    <w:link w:val="Heading2Char"/>
    <w:uiPriority w:val="9"/>
    <w:unhideWhenUsed/>
    <w:qFormat/>
    <w:rsid w:val="00045412"/>
    <w:pPr>
      <w:keepNext/>
      <w:keepLines/>
      <w:spacing w:before="40" w:after="0"/>
      <w:outlineLvl w:val="1"/>
    </w:pPr>
    <w:rPr>
      <w:rFonts w:ascii="Tw Cen MT" w:eastAsiaTheme="majorEastAsia" w:hAnsi="Tw Cen MT" w:cstheme="majorBidi"/>
      <w:b/>
      <w:sz w:val="28"/>
      <w:szCs w:val="26"/>
    </w:rPr>
  </w:style>
  <w:style w:type="paragraph" w:styleId="Heading3">
    <w:name w:val="heading 3"/>
    <w:basedOn w:val="Heading2"/>
    <w:next w:val="Normal"/>
    <w:link w:val="Heading3Char"/>
    <w:uiPriority w:val="9"/>
    <w:unhideWhenUsed/>
    <w:qFormat/>
    <w:rsid w:val="007B44A1"/>
    <w:pPr>
      <w:outlineLvl w:val="2"/>
    </w:pPr>
    <w:rPr>
      <w:sz w:val="24"/>
    </w:rPr>
  </w:style>
  <w:style w:type="paragraph" w:styleId="Heading4">
    <w:name w:val="heading 4"/>
    <w:basedOn w:val="Heading3"/>
    <w:next w:val="Normal"/>
    <w:link w:val="Heading4Char"/>
    <w:uiPriority w:val="9"/>
    <w:unhideWhenUsed/>
    <w:qFormat/>
    <w:rsid w:val="007B44A1"/>
    <w:pPr>
      <w:outlineLvl w:val="3"/>
    </w:pPr>
    <w:rPr>
      <w:i/>
      <w:iCs/>
      <w:sz w:val="20"/>
      <w:u w:val="single"/>
    </w:rPr>
  </w:style>
  <w:style w:type="paragraph" w:styleId="Heading5">
    <w:name w:val="heading 5"/>
    <w:basedOn w:val="Normal"/>
    <w:next w:val="Normal"/>
    <w:link w:val="Heading5Char"/>
    <w:uiPriority w:val="9"/>
    <w:semiHidden/>
    <w:unhideWhenUsed/>
    <w:rsid w:val="00DE43B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D0C18"/>
    <w:pPr>
      <w:tabs>
        <w:tab w:val="center" w:pos="4680"/>
        <w:tab w:val="right" w:pos="9360"/>
      </w:tabs>
      <w:spacing w:after="0" w:line="240" w:lineRule="auto"/>
    </w:pPr>
  </w:style>
  <w:style w:type="character" w:customStyle="1" w:styleId="HeaderChar">
    <w:name w:val="Header Char"/>
    <w:basedOn w:val="DefaultParagraphFont"/>
    <w:link w:val="Header"/>
    <w:rsid w:val="00FD0C18"/>
  </w:style>
  <w:style w:type="paragraph" w:styleId="Footer">
    <w:name w:val="footer"/>
    <w:basedOn w:val="Normal"/>
    <w:link w:val="FooterChar"/>
    <w:uiPriority w:val="99"/>
    <w:unhideWhenUsed/>
    <w:rsid w:val="00FD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C18"/>
  </w:style>
  <w:style w:type="paragraph" w:styleId="BalloonText">
    <w:name w:val="Balloon Text"/>
    <w:basedOn w:val="Normal"/>
    <w:link w:val="BalloonTextChar"/>
    <w:uiPriority w:val="99"/>
    <w:semiHidden/>
    <w:unhideWhenUsed/>
    <w:rsid w:val="00FD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18"/>
    <w:rPr>
      <w:rFonts w:ascii="Tahoma" w:hAnsi="Tahoma" w:cs="Tahoma"/>
      <w:sz w:val="16"/>
      <w:szCs w:val="16"/>
    </w:rPr>
  </w:style>
  <w:style w:type="character" w:styleId="Hyperlink">
    <w:name w:val="Hyperlink"/>
    <w:basedOn w:val="DefaultParagraphFont"/>
    <w:uiPriority w:val="99"/>
    <w:unhideWhenUsed/>
    <w:rsid w:val="007643B0"/>
    <w:rPr>
      <w:color w:val="0000FF" w:themeColor="hyperlink"/>
      <w:u w:val="single"/>
    </w:rPr>
  </w:style>
  <w:style w:type="character" w:styleId="FollowedHyperlink">
    <w:name w:val="FollowedHyperlink"/>
    <w:basedOn w:val="DefaultParagraphFont"/>
    <w:uiPriority w:val="99"/>
    <w:semiHidden/>
    <w:unhideWhenUsed/>
    <w:rsid w:val="00011EA9"/>
    <w:rPr>
      <w:color w:val="800080" w:themeColor="followedHyperlink"/>
      <w:u w:val="single"/>
    </w:rPr>
  </w:style>
  <w:style w:type="table" w:styleId="TableGrid">
    <w:name w:val="Table Grid"/>
    <w:basedOn w:val="TableNormal"/>
    <w:uiPriority w:val="59"/>
    <w:rsid w:val="008E25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5412"/>
    <w:rPr>
      <w:rFonts w:ascii="Tw Cen MT" w:eastAsia="Times New Roman" w:hAnsi="Tw Cen MT"/>
      <w:b/>
      <w:bCs/>
      <w:kern w:val="36"/>
      <w:sz w:val="28"/>
      <w:szCs w:val="48"/>
    </w:rPr>
  </w:style>
  <w:style w:type="paragraph" w:styleId="NormalWeb">
    <w:name w:val="Normal (Web)"/>
    <w:basedOn w:val="Normal"/>
    <w:uiPriority w:val="99"/>
    <w:unhideWhenUsed/>
    <w:rsid w:val="005C266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5C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668"/>
    <w:rPr>
      <w:rFonts w:ascii="Courier New" w:eastAsia="Times New Roman" w:hAnsi="Courier New" w:cs="Courier New"/>
    </w:rPr>
  </w:style>
  <w:style w:type="character" w:styleId="HTMLTypewriter">
    <w:name w:val="HTML Typewriter"/>
    <w:basedOn w:val="DefaultParagraphFont"/>
    <w:uiPriority w:val="99"/>
    <w:semiHidden/>
    <w:unhideWhenUsed/>
    <w:rsid w:val="002E5C0D"/>
    <w:rPr>
      <w:rFonts w:ascii="Courier New" w:eastAsia="Times New Roman" w:hAnsi="Courier New" w:cs="Courier New"/>
      <w:sz w:val="20"/>
      <w:szCs w:val="20"/>
    </w:rPr>
  </w:style>
  <w:style w:type="paragraph" w:styleId="NoSpacing">
    <w:name w:val="No Spacing"/>
    <w:uiPriority w:val="1"/>
    <w:qFormat/>
    <w:rsid w:val="001273D5"/>
    <w:rPr>
      <w:sz w:val="22"/>
      <w:szCs w:val="22"/>
    </w:rPr>
  </w:style>
  <w:style w:type="paragraph" w:styleId="PlainText">
    <w:name w:val="Plain Text"/>
    <w:basedOn w:val="Normal"/>
    <w:link w:val="PlainTextChar"/>
    <w:uiPriority w:val="99"/>
    <w:unhideWhenUsed/>
    <w:rsid w:val="009D67EF"/>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rsid w:val="009D67EF"/>
    <w:rPr>
      <w:rFonts w:eastAsiaTheme="minorHAnsi" w:cs="Consolas"/>
      <w:sz w:val="22"/>
      <w:szCs w:val="21"/>
    </w:rPr>
  </w:style>
  <w:style w:type="character" w:customStyle="1" w:styleId="FileName">
    <w:name w:val="File Name"/>
    <w:basedOn w:val="DefaultParagraphFont"/>
    <w:uiPriority w:val="1"/>
    <w:qFormat/>
    <w:rsid w:val="00397184"/>
    <w:rPr>
      <w:rFonts w:ascii="Lucida Console" w:hAnsi="Lucida Console"/>
      <w:b/>
      <w:sz w:val="20"/>
    </w:rPr>
  </w:style>
  <w:style w:type="character" w:styleId="Emphasis">
    <w:name w:val="Emphasis"/>
    <w:basedOn w:val="DefaultParagraphFont"/>
    <w:uiPriority w:val="20"/>
    <w:qFormat/>
    <w:rsid w:val="00FA6502"/>
    <w:rPr>
      <w:i/>
      <w:iCs/>
    </w:rPr>
  </w:style>
  <w:style w:type="character" w:styleId="Strong">
    <w:name w:val="Strong"/>
    <w:basedOn w:val="DefaultParagraphFont"/>
    <w:uiPriority w:val="22"/>
    <w:qFormat/>
    <w:rsid w:val="00FA6502"/>
    <w:rPr>
      <w:b/>
      <w:bCs/>
    </w:rPr>
  </w:style>
  <w:style w:type="character" w:customStyle="1" w:styleId="Heading2Char">
    <w:name w:val="Heading 2 Char"/>
    <w:basedOn w:val="DefaultParagraphFont"/>
    <w:link w:val="Heading2"/>
    <w:uiPriority w:val="9"/>
    <w:rsid w:val="00045412"/>
    <w:rPr>
      <w:rFonts w:ascii="Tw Cen MT" w:eastAsiaTheme="majorEastAsia" w:hAnsi="Tw Cen MT" w:cstheme="majorBidi"/>
      <w:b/>
      <w:sz w:val="28"/>
      <w:szCs w:val="26"/>
    </w:rPr>
  </w:style>
  <w:style w:type="paragraph" w:styleId="Title">
    <w:name w:val="Title"/>
    <w:next w:val="Normal"/>
    <w:link w:val="TitleChar"/>
    <w:uiPriority w:val="10"/>
    <w:qFormat/>
    <w:rsid w:val="00045412"/>
    <w:pPr>
      <w:spacing w:after="240"/>
      <w:jc w:val="center"/>
    </w:pPr>
    <w:rPr>
      <w:rFonts w:ascii="Tw Cen MT" w:eastAsia="Times New Roman" w:hAnsi="Tw Cen MT"/>
      <w:b/>
      <w:bCs/>
      <w:kern w:val="36"/>
      <w:sz w:val="36"/>
      <w:szCs w:val="48"/>
    </w:rPr>
  </w:style>
  <w:style w:type="character" w:customStyle="1" w:styleId="TitleChar">
    <w:name w:val="Title Char"/>
    <w:basedOn w:val="DefaultParagraphFont"/>
    <w:link w:val="Title"/>
    <w:uiPriority w:val="10"/>
    <w:rsid w:val="00045412"/>
    <w:rPr>
      <w:rFonts w:ascii="Tw Cen MT" w:eastAsia="Times New Roman" w:hAnsi="Tw Cen MT"/>
      <w:b/>
      <w:bCs/>
      <w:kern w:val="36"/>
      <w:sz w:val="36"/>
      <w:szCs w:val="48"/>
    </w:rPr>
  </w:style>
  <w:style w:type="character" w:customStyle="1" w:styleId="Heading3Char">
    <w:name w:val="Heading 3 Char"/>
    <w:basedOn w:val="DefaultParagraphFont"/>
    <w:link w:val="Heading3"/>
    <w:uiPriority w:val="9"/>
    <w:rsid w:val="007B44A1"/>
    <w:rPr>
      <w:rFonts w:ascii="Tw Cen MT" w:eastAsiaTheme="majorEastAsia" w:hAnsi="Tw Cen MT" w:cstheme="majorBidi"/>
      <w:b/>
      <w:sz w:val="24"/>
      <w:szCs w:val="26"/>
    </w:rPr>
  </w:style>
  <w:style w:type="character" w:customStyle="1" w:styleId="Heading4Char">
    <w:name w:val="Heading 4 Char"/>
    <w:basedOn w:val="DefaultParagraphFont"/>
    <w:link w:val="Heading4"/>
    <w:uiPriority w:val="9"/>
    <w:rsid w:val="007B44A1"/>
    <w:rPr>
      <w:rFonts w:ascii="Tw Cen MT" w:eastAsiaTheme="majorEastAsia" w:hAnsi="Tw Cen MT" w:cstheme="majorBidi"/>
      <w:b/>
      <w:i/>
      <w:iCs/>
      <w:szCs w:val="26"/>
      <w:u w:val="single"/>
    </w:rPr>
  </w:style>
  <w:style w:type="paragraph" w:styleId="IntenseQuote">
    <w:name w:val="Intense Quote"/>
    <w:basedOn w:val="Normal"/>
    <w:next w:val="Normal"/>
    <w:link w:val="IntenseQuoteChar"/>
    <w:uiPriority w:val="30"/>
    <w:qFormat/>
    <w:rsid w:val="00F4180A"/>
    <w:pPr>
      <w:keepLines/>
      <w:pBdr>
        <w:top w:val="single" w:sz="4" w:space="10" w:color="E36C0A" w:themeColor="accent6" w:themeShade="BF"/>
        <w:bottom w:val="single" w:sz="4" w:space="10" w:color="E36C0A" w:themeColor="accent6" w:themeShade="BF"/>
      </w:pBdr>
      <w:spacing w:before="360" w:after="360"/>
      <w:ind w:left="864" w:right="864"/>
      <w:jc w:val="center"/>
    </w:pPr>
    <w:rPr>
      <w:b/>
      <w:i/>
      <w:iCs/>
      <w:color w:val="984806" w:themeColor="accent6" w:themeShade="80"/>
    </w:rPr>
  </w:style>
  <w:style w:type="character" w:customStyle="1" w:styleId="IntenseQuoteChar">
    <w:name w:val="Intense Quote Char"/>
    <w:basedOn w:val="DefaultParagraphFont"/>
    <w:link w:val="IntenseQuote"/>
    <w:uiPriority w:val="30"/>
    <w:rsid w:val="00F4180A"/>
    <w:rPr>
      <w:b/>
      <w:i/>
      <w:iCs/>
      <w:color w:val="984806" w:themeColor="accent6" w:themeShade="80"/>
      <w:sz w:val="22"/>
      <w:szCs w:val="22"/>
    </w:rPr>
  </w:style>
  <w:style w:type="paragraph" w:styleId="Quote">
    <w:name w:val="Quote"/>
    <w:basedOn w:val="Normal"/>
    <w:next w:val="Normal"/>
    <w:link w:val="QuoteChar"/>
    <w:uiPriority w:val="29"/>
    <w:qFormat/>
    <w:rsid w:val="007B44A1"/>
    <w:pPr>
      <w:spacing w:before="200" w:after="160"/>
      <w:ind w:left="864" w:right="864"/>
      <w:jc w:val="center"/>
    </w:pPr>
    <w:rPr>
      <w:i/>
      <w:iCs/>
      <w:color w:val="0000FF"/>
    </w:rPr>
  </w:style>
  <w:style w:type="character" w:customStyle="1" w:styleId="QuoteChar">
    <w:name w:val="Quote Char"/>
    <w:basedOn w:val="DefaultParagraphFont"/>
    <w:link w:val="Quote"/>
    <w:uiPriority w:val="29"/>
    <w:rsid w:val="007B44A1"/>
    <w:rPr>
      <w:i/>
      <w:iCs/>
      <w:color w:val="0000FF"/>
      <w:sz w:val="22"/>
      <w:szCs w:val="22"/>
    </w:rPr>
  </w:style>
  <w:style w:type="character" w:styleId="IntenseReference">
    <w:name w:val="Intense Reference"/>
    <w:basedOn w:val="DefaultParagraphFont"/>
    <w:uiPriority w:val="32"/>
    <w:qFormat/>
    <w:rsid w:val="00E32ABC"/>
    <w:rPr>
      <w:b/>
      <w:bCs/>
      <w:smallCaps/>
      <w:color w:val="E36C0A" w:themeColor="accent6" w:themeShade="BF"/>
      <w:spacing w:val="5"/>
    </w:rPr>
  </w:style>
  <w:style w:type="paragraph" w:styleId="ListParagraph">
    <w:name w:val="List Paragraph"/>
    <w:basedOn w:val="Normal"/>
    <w:uiPriority w:val="34"/>
    <w:qFormat/>
    <w:rsid w:val="00E32ABC"/>
    <w:pPr>
      <w:ind w:left="720"/>
      <w:contextualSpacing/>
    </w:pPr>
  </w:style>
  <w:style w:type="character" w:customStyle="1" w:styleId="Mention1">
    <w:name w:val="Mention1"/>
    <w:basedOn w:val="DefaultParagraphFont"/>
    <w:uiPriority w:val="99"/>
    <w:semiHidden/>
    <w:unhideWhenUsed/>
    <w:rsid w:val="00AB4343"/>
    <w:rPr>
      <w:color w:val="2B579A"/>
      <w:shd w:val="clear" w:color="auto" w:fill="E6E6E6"/>
    </w:rPr>
  </w:style>
  <w:style w:type="character" w:customStyle="1" w:styleId="Heading5Char">
    <w:name w:val="Heading 5 Char"/>
    <w:basedOn w:val="DefaultParagraphFont"/>
    <w:link w:val="Heading5"/>
    <w:uiPriority w:val="9"/>
    <w:semiHidden/>
    <w:rsid w:val="00DE43B1"/>
    <w:rPr>
      <w:rFonts w:asciiTheme="majorHAnsi" w:eastAsiaTheme="majorEastAsia" w:hAnsiTheme="majorHAnsi" w:cstheme="majorBidi"/>
      <w:color w:val="365F91" w:themeColor="accent1" w:themeShade="BF"/>
      <w:sz w:val="22"/>
      <w:szCs w:val="22"/>
    </w:rPr>
  </w:style>
  <w:style w:type="paragraph" w:styleId="BlockText">
    <w:name w:val="Block Text"/>
    <w:basedOn w:val="Normal"/>
    <w:rsid w:val="00DE43B1"/>
    <w:pPr>
      <w:spacing w:after="0" w:line="240" w:lineRule="auto"/>
      <w:ind w:left="720" w:right="720"/>
    </w:pPr>
    <w:rPr>
      <w:rFonts w:ascii="Times New Roman" w:eastAsia="Times New Roman" w:hAnsi="Times New Roman"/>
      <w:color w:val="333333"/>
      <w:sz w:val="24"/>
      <w:szCs w:val="24"/>
    </w:rPr>
  </w:style>
  <w:style w:type="character" w:customStyle="1" w:styleId="UnresolvedMention1">
    <w:name w:val="Unresolved Mention1"/>
    <w:basedOn w:val="DefaultParagraphFont"/>
    <w:uiPriority w:val="99"/>
    <w:semiHidden/>
    <w:unhideWhenUsed/>
    <w:rsid w:val="00BA6AD8"/>
    <w:rPr>
      <w:color w:val="808080"/>
      <w:shd w:val="clear" w:color="auto" w:fill="E6E6E6"/>
    </w:rPr>
  </w:style>
  <w:style w:type="character" w:styleId="CommentReference">
    <w:name w:val="annotation reference"/>
    <w:basedOn w:val="DefaultParagraphFont"/>
    <w:uiPriority w:val="99"/>
    <w:semiHidden/>
    <w:unhideWhenUsed/>
    <w:rsid w:val="009F570E"/>
    <w:rPr>
      <w:sz w:val="16"/>
      <w:szCs w:val="16"/>
    </w:rPr>
  </w:style>
  <w:style w:type="paragraph" w:styleId="CommentText">
    <w:name w:val="annotation text"/>
    <w:basedOn w:val="Normal"/>
    <w:link w:val="CommentTextChar"/>
    <w:uiPriority w:val="99"/>
    <w:semiHidden/>
    <w:unhideWhenUsed/>
    <w:rsid w:val="009F570E"/>
    <w:pPr>
      <w:spacing w:line="240" w:lineRule="auto"/>
    </w:pPr>
    <w:rPr>
      <w:sz w:val="20"/>
      <w:szCs w:val="20"/>
    </w:rPr>
  </w:style>
  <w:style w:type="character" w:customStyle="1" w:styleId="CommentTextChar">
    <w:name w:val="Comment Text Char"/>
    <w:basedOn w:val="DefaultParagraphFont"/>
    <w:link w:val="CommentText"/>
    <w:uiPriority w:val="99"/>
    <w:semiHidden/>
    <w:rsid w:val="009F570E"/>
  </w:style>
  <w:style w:type="paragraph" w:styleId="CommentSubject">
    <w:name w:val="annotation subject"/>
    <w:basedOn w:val="CommentText"/>
    <w:next w:val="CommentText"/>
    <w:link w:val="CommentSubjectChar"/>
    <w:uiPriority w:val="99"/>
    <w:semiHidden/>
    <w:unhideWhenUsed/>
    <w:rsid w:val="009F570E"/>
    <w:rPr>
      <w:b/>
      <w:bCs/>
    </w:rPr>
  </w:style>
  <w:style w:type="character" w:customStyle="1" w:styleId="CommentSubjectChar">
    <w:name w:val="Comment Subject Char"/>
    <w:basedOn w:val="CommentTextChar"/>
    <w:link w:val="CommentSubject"/>
    <w:uiPriority w:val="99"/>
    <w:semiHidden/>
    <w:rsid w:val="009F570E"/>
    <w:rPr>
      <w:b/>
      <w:bCs/>
    </w:rPr>
  </w:style>
  <w:style w:type="paragraph" w:customStyle="1" w:styleId="Indent6">
    <w:name w:val="Indent 6"/>
    <w:basedOn w:val="Normal"/>
    <w:rsid w:val="00393A77"/>
    <w:pPr>
      <w:tabs>
        <w:tab w:val="left" w:pos="360"/>
      </w:tabs>
      <w:spacing w:after="0" w:line="240" w:lineRule="auto"/>
      <w:ind w:left="2160"/>
    </w:pPr>
    <w:rPr>
      <w:rFonts w:ascii="Times New Roman" w:eastAsia="Times New Roman" w:hAnsi="Times New Roman"/>
      <w:sz w:val="24"/>
      <w:szCs w:val="20"/>
    </w:rPr>
  </w:style>
  <w:style w:type="paragraph" w:styleId="FootnoteText">
    <w:name w:val="footnote text"/>
    <w:basedOn w:val="Normal"/>
    <w:link w:val="FootnoteTextChar"/>
    <w:uiPriority w:val="99"/>
    <w:semiHidden/>
    <w:unhideWhenUsed/>
    <w:rsid w:val="004502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2EE"/>
  </w:style>
  <w:style w:type="character" w:styleId="FootnoteReference">
    <w:name w:val="footnote reference"/>
    <w:basedOn w:val="DefaultParagraphFont"/>
    <w:uiPriority w:val="99"/>
    <w:semiHidden/>
    <w:unhideWhenUsed/>
    <w:rsid w:val="004502EE"/>
    <w:rPr>
      <w:vertAlign w:val="superscript"/>
    </w:rPr>
  </w:style>
  <w:style w:type="character" w:customStyle="1" w:styleId="normaltextrun">
    <w:name w:val="normaltextrun"/>
    <w:basedOn w:val="DefaultParagraphFont"/>
    <w:rsid w:val="009153EA"/>
  </w:style>
  <w:style w:type="character" w:customStyle="1" w:styleId="scxw122995452">
    <w:name w:val="scxw122995452"/>
    <w:basedOn w:val="DefaultParagraphFont"/>
    <w:rsid w:val="009153EA"/>
  </w:style>
  <w:style w:type="character" w:customStyle="1" w:styleId="eop">
    <w:name w:val="eop"/>
    <w:basedOn w:val="DefaultParagraphFont"/>
    <w:rsid w:val="009153EA"/>
  </w:style>
  <w:style w:type="paragraph" w:styleId="Subtitle">
    <w:name w:val="Subtitle"/>
    <w:basedOn w:val="Normal"/>
    <w:next w:val="Normal"/>
    <w:link w:val="SubtitleChar"/>
    <w:uiPriority w:val="11"/>
    <w:qFormat/>
    <w:rsid w:val="002577C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577CD"/>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286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6201">
      <w:bodyDiv w:val="1"/>
      <w:marLeft w:val="0"/>
      <w:marRight w:val="0"/>
      <w:marTop w:val="0"/>
      <w:marBottom w:val="0"/>
      <w:divBdr>
        <w:top w:val="none" w:sz="0" w:space="0" w:color="auto"/>
        <w:left w:val="none" w:sz="0" w:space="0" w:color="auto"/>
        <w:bottom w:val="none" w:sz="0" w:space="0" w:color="auto"/>
        <w:right w:val="none" w:sz="0" w:space="0" w:color="auto"/>
      </w:divBdr>
    </w:div>
    <w:div w:id="583027126">
      <w:bodyDiv w:val="1"/>
      <w:marLeft w:val="0"/>
      <w:marRight w:val="0"/>
      <w:marTop w:val="0"/>
      <w:marBottom w:val="0"/>
      <w:divBdr>
        <w:top w:val="none" w:sz="0" w:space="0" w:color="auto"/>
        <w:left w:val="none" w:sz="0" w:space="0" w:color="auto"/>
        <w:bottom w:val="none" w:sz="0" w:space="0" w:color="auto"/>
        <w:right w:val="none" w:sz="0" w:space="0" w:color="auto"/>
      </w:divBdr>
    </w:div>
    <w:div w:id="631865314">
      <w:bodyDiv w:val="1"/>
      <w:marLeft w:val="0"/>
      <w:marRight w:val="0"/>
      <w:marTop w:val="0"/>
      <w:marBottom w:val="0"/>
      <w:divBdr>
        <w:top w:val="none" w:sz="0" w:space="0" w:color="auto"/>
        <w:left w:val="none" w:sz="0" w:space="0" w:color="auto"/>
        <w:bottom w:val="none" w:sz="0" w:space="0" w:color="auto"/>
        <w:right w:val="none" w:sz="0" w:space="0" w:color="auto"/>
      </w:divBdr>
    </w:div>
    <w:div w:id="651174843">
      <w:bodyDiv w:val="1"/>
      <w:marLeft w:val="0"/>
      <w:marRight w:val="0"/>
      <w:marTop w:val="0"/>
      <w:marBottom w:val="0"/>
      <w:divBdr>
        <w:top w:val="none" w:sz="0" w:space="0" w:color="auto"/>
        <w:left w:val="none" w:sz="0" w:space="0" w:color="auto"/>
        <w:bottom w:val="none" w:sz="0" w:space="0" w:color="auto"/>
        <w:right w:val="none" w:sz="0" w:space="0" w:color="auto"/>
      </w:divBdr>
      <w:divsChild>
        <w:div w:id="805047134">
          <w:marLeft w:val="0"/>
          <w:marRight w:val="0"/>
          <w:marTop w:val="0"/>
          <w:marBottom w:val="0"/>
          <w:divBdr>
            <w:top w:val="none" w:sz="0" w:space="0" w:color="auto"/>
            <w:left w:val="none" w:sz="0" w:space="0" w:color="auto"/>
            <w:bottom w:val="none" w:sz="0" w:space="0" w:color="auto"/>
            <w:right w:val="none" w:sz="0" w:space="0" w:color="auto"/>
          </w:divBdr>
          <w:divsChild>
            <w:div w:id="6043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883">
      <w:bodyDiv w:val="1"/>
      <w:marLeft w:val="0"/>
      <w:marRight w:val="0"/>
      <w:marTop w:val="0"/>
      <w:marBottom w:val="0"/>
      <w:divBdr>
        <w:top w:val="none" w:sz="0" w:space="0" w:color="auto"/>
        <w:left w:val="none" w:sz="0" w:space="0" w:color="auto"/>
        <w:bottom w:val="none" w:sz="0" w:space="0" w:color="auto"/>
        <w:right w:val="none" w:sz="0" w:space="0" w:color="auto"/>
      </w:divBdr>
      <w:divsChild>
        <w:div w:id="1200821076">
          <w:marLeft w:val="144"/>
          <w:marRight w:val="0"/>
          <w:marTop w:val="240"/>
          <w:marBottom w:val="40"/>
          <w:divBdr>
            <w:top w:val="none" w:sz="0" w:space="0" w:color="auto"/>
            <w:left w:val="none" w:sz="0" w:space="0" w:color="auto"/>
            <w:bottom w:val="none" w:sz="0" w:space="0" w:color="auto"/>
            <w:right w:val="none" w:sz="0" w:space="0" w:color="auto"/>
          </w:divBdr>
        </w:div>
        <w:div w:id="631979777">
          <w:marLeft w:val="605"/>
          <w:marRight w:val="0"/>
          <w:marTop w:val="40"/>
          <w:marBottom w:val="80"/>
          <w:divBdr>
            <w:top w:val="none" w:sz="0" w:space="0" w:color="auto"/>
            <w:left w:val="none" w:sz="0" w:space="0" w:color="auto"/>
            <w:bottom w:val="none" w:sz="0" w:space="0" w:color="auto"/>
            <w:right w:val="none" w:sz="0" w:space="0" w:color="auto"/>
          </w:divBdr>
        </w:div>
        <w:div w:id="155076876">
          <w:marLeft w:val="605"/>
          <w:marRight w:val="0"/>
          <w:marTop w:val="40"/>
          <w:marBottom w:val="80"/>
          <w:divBdr>
            <w:top w:val="none" w:sz="0" w:space="0" w:color="auto"/>
            <w:left w:val="none" w:sz="0" w:space="0" w:color="auto"/>
            <w:bottom w:val="none" w:sz="0" w:space="0" w:color="auto"/>
            <w:right w:val="none" w:sz="0" w:space="0" w:color="auto"/>
          </w:divBdr>
        </w:div>
        <w:div w:id="1338191652">
          <w:marLeft w:val="605"/>
          <w:marRight w:val="0"/>
          <w:marTop w:val="40"/>
          <w:marBottom w:val="80"/>
          <w:divBdr>
            <w:top w:val="none" w:sz="0" w:space="0" w:color="auto"/>
            <w:left w:val="none" w:sz="0" w:space="0" w:color="auto"/>
            <w:bottom w:val="none" w:sz="0" w:space="0" w:color="auto"/>
            <w:right w:val="none" w:sz="0" w:space="0" w:color="auto"/>
          </w:divBdr>
        </w:div>
        <w:div w:id="832835466">
          <w:marLeft w:val="605"/>
          <w:marRight w:val="0"/>
          <w:marTop w:val="40"/>
          <w:marBottom w:val="80"/>
          <w:divBdr>
            <w:top w:val="none" w:sz="0" w:space="0" w:color="auto"/>
            <w:left w:val="none" w:sz="0" w:space="0" w:color="auto"/>
            <w:bottom w:val="none" w:sz="0" w:space="0" w:color="auto"/>
            <w:right w:val="none" w:sz="0" w:space="0" w:color="auto"/>
          </w:divBdr>
        </w:div>
        <w:div w:id="373046365">
          <w:marLeft w:val="893"/>
          <w:marRight w:val="0"/>
          <w:marTop w:val="40"/>
          <w:marBottom w:val="80"/>
          <w:divBdr>
            <w:top w:val="none" w:sz="0" w:space="0" w:color="auto"/>
            <w:left w:val="none" w:sz="0" w:space="0" w:color="auto"/>
            <w:bottom w:val="none" w:sz="0" w:space="0" w:color="auto"/>
            <w:right w:val="none" w:sz="0" w:space="0" w:color="auto"/>
          </w:divBdr>
        </w:div>
        <w:div w:id="1954508891">
          <w:marLeft w:val="893"/>
          <w:marRight w:val="0"/>
          <w:marTop w:val="40"/>
          <w:marBottom w:val="80"/>
          <w:divBdr>
            <w:top w:val="none" w:sz="0" w:space="0" w:color="auto"/>
            <w:left w:val="none" w:sz="0" w:space="0" w:color="auto"/>
            <w:bottom w:val="none" w:sz="0" w:space="0" w:color="auto"/>
            <w:right w:val="none" w:sz="0" w:space="0" w:color="auto"/>
          </w:divBdr>
        </w:div>
        <w:div w:id="527640410">
          <w:marLeft w:val="893"/>
          <w:marRight w:val="0"/>
          <w:marTop w:val="40"/>
          <w:marBottom w:val="80"/>
          <w:divBdr>
            <w:top w:val="none" w:sz="0" w:space="0" w:color="auto"/>
            <w:left w:val="none" w:sz="0" w:space="0" w:color="auto"/>
            <w:bottom w:val="none" w:sz="0" w:space="0" w:color="auto"/>
            <w:right w:val="none" w:sz="0" w:space="0" w:color="auto"/>
          </w:divBdr>
        </w:div>
        <w:div w:id="1779451050">
          <w:marLeft w:val="893"/>
          <w:marRight w:val="0"/>
          <w:marTop w:val="40"/>
          <w:marBottom w:val="80"/>
          <w:divBdr>
            <w:top w:val="none" w:sz="0" w:space="0" w:color="auto"/>
            <w:left w:val="none" w:sz="0" w:space="0" w:color="auto"/>
            <w:bottom w:val="none" w:sz="0" w:space="0" w:color="auto"/>
            <w:right w:val="none" w:sz="0" w:space="0" w:color="auto"/>
          </w:divBdr>
        </w:div>
      </w:divsChild>
    </w:div>
    <w:div w:id="1525165901">
      <w:bodyDiv w:val="1"/>
      <w:marLeft w:val="0"/>
      <w:marRight w:val="0"/>
      <w:marTop w:val="0"/>
      <w:marBottom w:val="0"/>
      <w:divBdr>
        <w:top w:val="none" w:sz="0" w:space="0" w:color="auto"/>
        <w:left w:val="none" w:sz="0" w:space="0" w:color="auto"/>
        <w:bottom w:val="none" w:sz="0" w:space="0" w:color="auto"/>
        <w:right w:val="none" w:sz="0" w:space="0" w:color="auto"/>
      </w:divBdr>
      <w:divsChild>
        <w:div w:id="599219826">
          <w:marLeft w:val="0"/>
          <w:marRight w:val="0"/>
          <w:marTop w:val="0"/>
          <w:marBottom w:val="0"/>
          <w:divBdr>
            <w:top w:val="none" w:sz="0" w:space="0" w:color="auto"/>
            <w:left w:val="none" w:sz="0" w:space="0" w:color="auto"/>
            <w:bottom w:val="none" w:sz="0" w:space="0" w:color="auto"/>
            <w:right w:val="none" w:sz="0" w:space="0" w:color="auto"/>
          </w:divBdr>
          <w:divsChild>
            <w:div w:id="5030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956">
      <w:bodyDiv w:val="1"/>
      <w:marLeft w:val="0"/>
      <w:marRight w:val="0"/>
      <w:marTop w:val="0"/>
      <w:marBottom w:val="0"/>
      <w:divBdr>
        <w:top w:val="none" w:sz="0" w:space="0" w:color="auto"/>
        <w:left w:val="none" w:sz="0" w:space="0" w:color="auto"/>
        <w:bottom w:val="none" w:sz="0" w:space="0" w:color="auto"/>
        <w:right w:val="none" w:sz="0" w:space="0" w:color="auto"/>
      </w:divBdr>
      <w:divsChild>
        <w:div w:id="1735617568">
          <w:marLeft w:val="0"/>
          <w:marRight w:val="0"/>
          <w:marTop w:val="0"/>
          <w:marBottom w:val="0"/>
          <w:divBdr>
            <w:top w:val="none" w:sz="0" w:space="0" w:color="auto"/>
            <w:left w:val="none" w:sz="0" w:space="0" w:color="auto"/>
            <w:bottom w:val="none" w:sz="0" w:space="0" w:color="auto"/>
            <w:right w:val="none" w:sz="0" w:space="0" w:color="auto"/>
          </w:divBdr>
        </w:div>
        <w:div w:id="915361273">
          <w:marLeft w:val="0"/>
          <w:marRight w:val="0"/>
          <w:marTop w:val="0"/>
          <w:marBottom w:val="0"/>
          <w:divBdr>
            <w:top w:val="none" w:sz="0" w:space="0" w:color="auto"/>
            <w:left w:val="none" w:sz="0" w:space="0" w:color="auto"/>
            <w:bottom w:val="none" w:sz="0" w:space="0" w:color="auto"/>
            <w:right w:val="none" w:sz="0" w:space="0" w:color="auto"/>
          </w:divBdr>
        </w:div>
        <w:div w:id="1714231448">
          <w:marLeft w:val="0"/>
          <w:marRight w:val="0"/>
          <w:marTop w:val="0"/>
          <w:marBottom w:val="0"/>
          <w:divBdr>
            <w:top w:val="none" w:sz="0" w:space="0" w:color="auto"/>
            <w:left w:val="none" w:sz="0" w:space="0" w:color="auto"/>
            <w:bottom w:val="none" w:sz="0" w:space="0" w:color="auto"/>
            <w:right w:val="none" w:sz="0" w:space="0" w:color="auto"/>
          </w:divBdr>
        </w:div>
        <w:div w:id="456459998">
          <w:marLeft w:val="0"/>
          <w:marRight w:val="0"/>
          <w:marTop w:val="0"/>
          <w:marBottom w:val="0"/>
          <w:divBdr>
            <w:top w:val="none" w:sz="0" w:space="0" w:color="auto"/>
            <w:left w:val="none" w:sz="0" w:space="0" w:color="auto"/>
            <w:bottom w:val="none" w:sz="0" w:space="0" w:color="auto"/>
            <w:right w:val="none" w:sz="0" w:space="0" w:color="auto"/>
          </w:divBdr>
        </w:div>
        <w:div w:id="94131076">
          <w:marLeft w:val="0"/>
          <w:marRight w:val="0"/>
          <w:marTop w:val="0"/>
          <w:marBottom w:val="0"/>
          <w:divBdr>
            <w:top w:val="none" w:sz="0" w:space="0" w:color="auto"/>
            <w:left w:val="none" w:sz="0" w:space="0" w:color="auto"/>
            <w:bottom w:val="none" w:sz="0" w:space="0" w:color="auto"/>
            <w:right w:val="none" w:sz="0" w:space="0" w:color="auto"/>
          </w:divBdr>
        </w:div>
        <w:div w:id="147596528">
          <w:marLeft w:val="0"/>
          <w:marRight w:val="0"/>
          <w:marTop w:val="0"/>
          <w:marBottom w:val="0"/>
          <w:divBdr>
            <w:top w:val="none" w:sz="0" w:space="0" w:color="auto"/>
            <w:left w:val="none" w:sz="0" w:space="0" w:color="auto"/>
            <w:bottom w:val="none" w:sz="0" w:space="0" w:color="auto"/>
            <w:right w:val="none" w:sz="0" w:space="0" w:color="auto"/>
          </w:divBdr>
        </w:div>
        <w:div w:id="712659098">
          <w:marLeft w:val="0"/>
          <w:marRight w:val="0"/>
          <w:marTop w:val="0"/>
          <w:marBottom w:val="0"/>
          <w:divBdr>
            <w:top w:val="none" w:sz="0" w:space="0" w:color="auto"/>
            <w:left w:val="none" w:sz="0" w:space="0" w:color="auto"/>
            <w:bottom w:val="none" w:sz="0" w:space="0" w:color="auto"/>
            <w:right w:val="none" w:sz="0" w:space="0" w:color="auto"/>
          </w:divBdr>
        </w:div>
        <w:div w:id="1435243518">
          <w:marLeft w:val="0"/>
          <w:marRight w:val="0"/>
          <w:marTop w:val="0"/>
          <w:marBottom w:val="0"/>
          <w:divBdr>
            <w:top w:val="none" w:sz="0" w:space="0" w:color="auto"/>
            <w:left w:val="none" w:sz="0" w:space="0" w:color="auto"/>
            <w:bottom w:val="none" w:sz="0" w:space="0" w:color="auto"/>
            <w:right w:val="none" w:sz="0" w:space="0" w:color="auto"/>
          </w:divBdr>
        </w:div>
        <w:div w:id="2138529066">
          <w:marLeft w:val="0"/>
          <w:marRight w:val="0"/>
          <w:marTop w:val="0"/>
          <w:marBottom w:val="0"/>
          <w:divBdr>
            <w:top w:val="none" w:sz="0" w:space="0" w:color="auto"/>
            <w:left w:val="none" w:sz="0" w:space="0" w:color="auto"/>
            <w:bottom w:val="none" w:sz="0" w:space="0" w:color="auto"/>
            <w:right w:val="none" w:sz="0" w:space="0" w:color="auto"/>
          </w:divBdr>
        </w:div>
        <w:div w:id="1127747488">
          <w:marLeft w:val="0"/>
          <w:marRight w:val="0"/>
          <w:marTop w:val="0"/>
          <w:marBottom w:val="0"/>
          <w:divBdr>
            <w:top w:val="none" w:sz="0" w:space="0" w:color="auto"/>
            <w:left w:val="none" w:sz="0" w:space="0" w:color="auto"/>
            <w:bottom w:val="none" w:sz="0" w:space="0" w:color="auto"/>
            <w:right w:val="none" w:sz="0" w:space="0" w:color="auto"/>
          </w:divBdr>
        </w:div>
        <w:div w:id="1891961222">
          <w:marLeft w:val="0"/>
          <w:marRight w:val="0"/>
          <w:marTop w:val="0"/>
          <w:marBottom w:val="0"/>
          <w:divBdr>
            <w:top w:val="none" w:sz="0" w:space="0" w:color="auto"/>
            <w:left w:val="none" w:sz="0" w:space="0" w:color="auto"/>
            <w:bottom w:val="none" w:sz="0" w:space="0" w:color="auto"/>
            <w:right w:val="none" w:sz="0" w:space="0" w:color="auto"/>
          </w:divBdr>
        </w:div>
        <w:div w:id="1775973684">
          <w:marLeft w:val="0"/>
          <w:marRight w:val="0"/>
          <w:marTop w:val="0"/>
          <w:marBottom w:val="0"/>
          <w:divBdr>
            <w:top w:val="none" w:sz="0" w:space="0" w:color="auto"/>
            <w:left w:val="none" w:sz="0" w:space="0" w:color="auto"/>
            <w:bottom w:val="none" w:sz="0" w:space="0" w:color="auto"/>
            <w:right w:val="none" w:sz="0" w:space="0" w:color="auto"/>
          </w:divBdr>
        </w:div>
        <w:div w:id="770704465">
          <w:marLeft w:val="0"/>
          <w:marRight w:val="0"/>
          <w:marTop w:val="0"/>
          <w:marBottom w:val="0"/>
          <w:divBdr>
            <w:top w:val="none" w:sz="0" w:space="0" w:color="auto"/>
            <w:left w:val="none" w:sz="0" w:space="0" w:color="auto"/>
            <w:bottom w:val="none" w:sz="0" w:space="0" w:color="auto"/>
            <w:right w:val="none" w:sz="0" w:space="0" w:color="auto"/>
          </w:divBdr>
        </w:div>
        <w:div w:id="831992973">
          <w:marLeft w:val="0"/>
          <w:marRight w:val="0"/>
          <w:marTop w:val="0"/>
          <w:marBottom w:val="0"/>
          <w:divBdr>
            <w:top w:val="none" w:sz="0" w:space="0" w:color="auto"/>
            <w:left w:val="none" w:sz="0" w:space="0" w:color="auto"/>
            <w:bottom w:val="none" w:sz="0" w:space="0" w:color="auto"/>
            <w:right w:val="none" w:sz="0" w:space="0" w:color="auto"/>
          </w:divBdr>
        </w:div>
        <w:div w:id="509442945">
          <w:marLeft w:val="0"/>
          <w:marRight w:val="0"/>
          <w:marTop w:val="0"/>
          <w:marBottom w:val="0"/>
          <w:divBdr>
            <w:top w:val="none" w:sz="0" w:space="0" w:color="auto"/>
            <w:left w:val="none" w:sz="0" w:space="0" w:color="auto"/>
            <w:bottom w:val="none" w:sz="0" w:space="0" w:color="auto"/>
            <w:right w:val="none" w:sz="0" w:space="0" w:color="auto"/>
          </w:divBdr>
        </w:div>
        <w:div w:id="772556834">
          <w:marLeft w:val="0"/>
          <w:marRight w:val="0"/>
          <w:marTop w:val="0"/>
          <w:marBottom w:val="0"/>
          <w:divBdr>
            <w:top w:val="none" w:sz="0" w:space="0" w:color="auto"/>
            <w:left w:val="none" w:sz="0" w:space="0" w:color="auto"/>
            <w:bottom w:val="none" w:sz="0" w:space="0" w:color="auto"/>
            <w:right w:val="none" w:sz="0" w:space="0" w:color="auto"/>
          </w:divBdr>
        </w:div>
        <w:div w:id="1652564035">
          <w:marLeft w:val="0"/>
          <w:marRight w:val="0"/>
          <w:marTop w:val="0"/>
          <w:marBottom w:val="0"/>
          <w:divBdr>
            <w:top w:val="none" w:sz="0" w:space="0" w:color="auto"/>
            <w:left w:val="none" w:sz="0" w:space="0" w:color="auto"/>
            <w:bottom w:val="none" w:sz="0" w:space="0" w:color="auto"/>
            <w:right w:val="none" w:sz="0" w:space="0" w:color="auto"/>
          </w:divBdr>
        </w:div>
        <w:div w:id="1082408047">
          <w:marLeft w:val="0"/>
          <w:marRight w:val="0"/>
          <w:marTop w:val="0"/>
          <w:marBottom w:val="0"/>
          <w:divBdr>
            <w:top w:val="none" w:sz="0" w:space="0" w:color="auto"/>
            <w:left w:val="none" w:sz="0" w:space="0" w:color="auto"/>
            <w:bottom w:val="none" w:sz="0" w:space="0" w:color="auto"/>
            <w:right w:val="none" w:sz="0" w:space="0" w:color="auto"/>
          </w:divBdr>
        </w:div>
        <w:div w:id="405613803">
          <w:marLeft w:val="0"/>
          <w:marRight w:val="0"/>
          <w:marTop w:val="0"/>
          <w:marBottom w:val="0"/>
          <w:divBdr>
            <w:top w:val="none" w:sz="0" w:space="0" w:color="auto"/>
            <w:left w:val="none" w:sz="0" w:space="0" w:color="auto"/>
            <w:bottom w:val="none" w:sz="0" w:space="0" w:color="auto"/>
            <w:right w:val="none" w:sz="0" w:space="0" w:color="auto"/>
          </w:divBdr>
        </w:div>
        <w:div w:id="1446582399">
          <w:marLeft w:val="0"/>
          <w:marRight w:val="0"/>
          <w:marTop w:val="0"/>
          <w:marBottom w:val="0"/>
          <w:divBdr>
            <w:top w:val="none" w:sz="0" w:space="0" w:color="auto"/>
            <w:left w:val="none" w:sz="0" w:space="0" w:color="auto"/>
            <w:bottom w:val="none" w:sz="0" w:space="0" w:color="auto"/>
            <w:right w:val="none" w:sz="0" w:space="0" w:color="auto"/>
          </w:divBdr>
        </w:div>
        <w:div w:id="1402749201">
          <w:marLeft w:val="0"/>
          <w:marRight w:val="0"/>
          <w:marTop w:val="0"/>
          <w:marBottom w:val="0"/>
          <w:divBdr>
            <w:top w:val="none" w:sz="0" w:space="0" w:color="auto"/>
            <w:left w:val="none" w:sz="0" w:space="0" w:color="auto"/>
            <w:bottom w:val="none" w:sz="0" w:space="0" w:color="auto"/>
            <w:right w:val="none" w:sz="0" w:space="0" w:color="auto"/>
          </w:divBdr>
        </w:div>
        <w:div w:id="1018234640">
          <w:marLeft w:val="0"/>
          <w:marRight w:val="0"/>
          <w:marTop w:val="0"/>
          <w:marBottom w:val="0"/>
          <w:divBdr>
            <w:top w:val="none" w:sz="0" w:space="0" w:color="auto"/>
            <w:left w:val="none" w:sz="0" w:space="0" w:color="auto"/>
            <w:bottom w:val="none" w:sz="0" w:space="0" w:color="auto"/>
            <w:right w:val="none" w:sz="0" w:space="0" w:color="auto"/>
          </w:divBdr>
        </w:div>
        <w:div w:id="54936215">
          <w:marLeft w:val="0"/>
          <w:marRight w:val="0"/>
          <w:marTop w:val="0"/>
          <w:marBottom w:val="0"/>
          <w:divBdr>
            <w:top w:val="none" w:sz="0" w:space="0" w:color="auto"/>
            <w:left w:val="none" w:sz="0" w:space="0" w:color="auto"/>
            <w:bottom w:val="none" w:sz="0" w:space="0" w:color="auto"/>
            <w:right w:val="none" w:sz="0" w:space="0" w:color="auto"/>
          </w:divBdr>
        </w:div>
        <w:div w:id="802580663">
          <w:marLeft w:val="0"/>
          <w:marRight w:val="0"/>
          <w:marTop w:val="0"/>
          <w:marBottom w:val="0"/>
          <w:divBdr>
            <w:top w:val="none" w:sz="0" w:space="0" w:color="auto"/>
            <w:left w:val="none" w:sz="0" w:space="0" w:color="auto"/>
            <w:bottom w:val="none" w:sz="0" w:space="0" w:color="auto"/>
            <w:right w:val="none" w:sz="0" w:space="0" w:color="auto"/>
          </w:divBdr>
        </w:div>
      </w:divsChild>
    </w:div>
    <w:div w:id="1834224638">
      <w:bodyDiv w:val="1"/>
      <w:marLeft w:val="0"/>
      <w:marRight w:val="0"/>
      <w:marTop w:val="0"/>
      <w:marBottom w:val="0"/>
      <w:divBdr>
        <w:top w:val="none" w:sz="0" w:space="0" w:color="auto"/>
        <w:left w:val="none" w:sz="0" w:space="0" w:color="auto"/>
        <w:bottom w:val="none" w:sz="0" w:space="0" w:color="auto"/>
        <w:right w:val="none" w:sz="0" w:space="0" w:color="auto"/>
      </w:divBdr>
      <w:divsChild>
        <w:div w:id="1791704878">
          <w:marLeft w:val="0"/>
          <w:marRight w:val="0"/>
          <w:marTop w:val="0"/>
          <w:marBottom w:val="0"/>
          <w:divBdr>
            <w:top w:val="none" w:sz="0" w:space="0" w:color="auto"/>
            <w:left w:val="none" w:sz="0" w:space="0" w:color="auto"/>
            <w:bottom w:val="none" w:sz="0" w:space="0" w:color="auto"/>
            <w:right w:val="none" w:sz="0" w:space="0" w:color="auto"/>
          </w:divBdr>
          <w:divsChild>
            <w:div w:id="1382753642">
              <w:marLeft w:val="0"/>
              <w:marRight w:val="0"/>
              <w:marTop w:val="0"/>
              <w:marBottom w:val="0"/>
              <w:divBdr>
                <w:top w:val="none" w:sz="0" w:space="0" w:color="auto"/>
                <w:left w:val="none" w:sz="0" w:space="0" w:color="auto"/>
                <w:bottom w:val="none" w:sz="0" w:space="0" w:color="auto"/>
                <w:right w:val="none" w:sz="0" w:space="0" w:color="auto"/>
              </w:divBdr>
              <w:divsChild>
                <w:div w:id="5690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xbics\OneDrive%20-%20rit.edu\Courses\IC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6110DEE59D87459B84D4EF09FA01CD" ma:contentTypeVersion="28" ma:contentTypeDescription="Create a new document." ma:contentTypeScope="" ma:versionID="c6ce7cd3350965a26d63a03307e88ae8">
  <xsd:schema xmlns:xsd="http://www.w3.org/2001/XMLSchema" xmlns:xs="http://www.w3.org/2001/XMLSchema" xmlns:p="http://schemas.microsoft.com/office/2006/metadata/properties" xmlns:ns3="bb831299-8dae-4cf8-a232-e034ecf763a5" xmlns:ns4="1b93e6d0-838a-4504-8346-00d0eed39add" targetNamespace="http://schemas.microsoft.com/office/2006/metadata/properties" ma:root="true" ma:fieldsID="1b365b0a61559a9c55b67bb6a9047b35" ns3:_="" ns4:_="">
    <xsd:import namespace="bb831299-8dae-4cf8-a232-e034ecf763a5"/>
    <xsd:import namespace="1b93e6d0-838a-4504-8346-00d0eed39add"/>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831299-8dae-4cf8-a232-e034ecf763a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Location" ma:index="30" nillable="true" ma:displayName="MediaServiceLoca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3e6d0-838a-4504-8346-00d0eed39add"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bb831299-8dae-4cf8-a232-e034ecf763a5">
      <UserInfo>
        <DisplayName/>
        <AccountId xsi:nil="true"/>
        <AccountType/>
      </UserInfo>
    </Owner>
    <CultureName xmlns="bb831299-8dae-4cf8-a232-e034ecf763a5" xsi:nil="true"/>
    <Is_Collaboration_Space_Locked xmlns="bb831299-8dae-4cf8-a232-e034ecf763a5" xsi:nil="true"/>
    <Has_Teacher_Only_SectionGroup xmlns="bb831299-8dae-4cf8-a232-e034ecf763a5" xsi:nil="true"/>
    <NotebookType xmlns="bb831299-8dae-4cf8-a232-e034ecf763a5" xsi:nil="true"/>
    <FolderType xmlns="bb831299-8dae-4cf8-a232-e034ecf763a5" xsi:nil="true"/>
    <DefaultSectionNames xmlns="bb831299-8dae-4cf8-a232-e034ecf763a5" xsi:nil="true"/>
    <Teachers xmlns="bb831299-8dae-4cf8-a232-e034ecf763a5">
      <UserInfo>
        <DisplayName/>
        <AccountId xsi:nil="true"/>
        <AccountType/>
      </UserInfo>
    </Teachers>
    <Invited_Teachers xmlns="bb831299-8dae-4cf8-a232-e034ecf763a5" xsi:nil="true"/>
    <Invited_Students xmlns="bb831299-8dae-4cf8-a232-e034ecf763a5" xsi:nil="true"/>
    <Templates xmlns="bb831299-8dae-4cf8-a232-e034ecf763a5" xsi:nil="true"/>
    <Self_Registration_Enabled xmlns="bb831299-8dae-4cf8-a232-e034ecf763a5" xsi:nil="true"/>
    <AppVersion xmlns="bb831299-8dae-4cf8-a232-e034ecf763a5" xsi:nil="true"/>
    <Students xmlns="bb831299-8dae-4cf8-a232-e034ecf763a5">
      <UserInfo>
        <DisplayName/>
        <AccountId xsi:nil="true"/>
        <AccountType/>
      </UserInfo>
    </Students>
    <Student_Groups xmlns="bb831299-8dae-4cf8-a232-e034ecf763a5">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A2A39-5536-419A-91E0-564D69C2A655}">
  <ds:schemaRefs>
    <ds:schemaRef ds:uri="http://schemas.microsoft.com/sharepoint/v3/contenttype/forms"/>
  </ds:schemaRefs>
</ds:datastoreItem>
</file>

<file path=customXml/itemProps2.xml><?xml version="1.0" encoding="utf-8"?>
<ds:datastoreItem xmlns:ds="http://schemas.openxmlformats.org/officeDocument/2006/customXml" ds:itemID="{209AEA3F-AEBC-4D5E-ABA2-260B950D0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831299-8dae-4cf8-a232-e034ecf763a5"/>
    <ds:schemaRef ds:uri="1b93e6d0-838a-4504-8346-00d0eed39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0C161-885A-4214-BEC3-9BDDE8332DBE}">
  <ds:schemaRefs>
    <ds:schemaRef ds:uri="http://schemas.microsoft.com/office/2006/metadata/properties"/>
    <ds:schemaRef ds:uri="http://schemas.microsoft.com/office/infopath/2007/PartnerControls"/>
    <ds:schemaRef ds:uri="bb831299-8dae-4cf8-a232-e034ecf763a5"/>
  </ds:schemaRefs>
</ds:datastoreItem>
</file>

<file path=customXml/itemProps4.xml><?xml version="1.0" encoding="utf-8"?>
<ds:datastoreItem xmlns:ds="http://schemas.openxmlformats.org/officeDocument/2006/customXml" ds:itemID="{3AD8BBE0-69EF-4BC7-B5A4-47CB3586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 Template.dotx</Template>
  <TotalTime>47</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NACT 170</vt:lpstr>
    </vt:vector>
  </TitlesOfParts>
  <Company>NTID</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SVP 2025 Extra Challenges</dc:title>
  <dc:creator>Michael Berrios</dc:creator>
  <cp:lastModifiedBy>Michael Berrios</cp:lastModifiedBy>
  <cp:revision>3</cp:revision>
  <cp:lastPrinted>2020-01-12T01:37:00Z</cp:lastPrinted>
  <dcterms:created xsi:type="dcterms:W3CDTF">2025-08-20T17:46:00Z</dcterms:created>
  <dcterms:modified xsi:type="dcterms:W3CDTF">2025-08-20T18:33:00Z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0x010100C86110DEE59D87459B84D4EF09FA01CD</vt:lpwstr>
  </property>
</Properties>
</file>